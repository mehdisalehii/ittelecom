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9AB4" w14:textId="7D651676" w:rsidR="00E02327" w:rsidRPr="00437F1B" w:rsidRDefault="00391F47" w:rsidP="00D8268A">
      <w:pPr>
        <w:widowControl w:val="0"/>
        <w:ind w:firstLine="993"/>
        <w:rPr>
          <w:rFonts w:ascii="Arial" w:hAnsi="Arial" w:cs="Arial"/>
          <w:b/>
          <w:bCs/>
          <w:color w:val="2E3640"/>
          <w:w w:val="90"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58FE73" wp14:editId="036B1F37">
                <wp:simplePos x="0" y="0"/>
                <wp:positionH relativeFrom="margin">
                  <wp:posOffset>4003032</wp:posOffset>
                </wp:positionH>
                <wp:positionV relativeFrom="paragraph">
                  <wp:posOffset>8032</wp:posOffset>
                </wp:positionV>
                <wp:extent cx="4419600" cy="4019798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019798"/>
                        </a:xfrm>
                        <a:prstGeom prst="roundRect">
                          <a:avLst>
                            <a:gd name="adj" fmla="val 5144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3D5F9" id="Rounded Rectangle 8" o:spid="_x0000_s1026" style="position:absolute;margin-left:315.2pt;margin-top:.65pt;width:348pt;height:316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3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" fillcolor="#deeaf6 [66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2A155FCF" wp14:editId="27109A8F">
                <wp:simplePos x="0" y="0"/>
                <wp:positionH relativeFrom="margin">
                  <wp:posOffset>4175224</wp:posOffset>
                </wp:positionH>
                <wp:positionV relativeFrom="page">
                  <wp:posOffset>1033153</wp:posOffset>
                </wp:positionV>
                <wp:extent cx="2971800" cy="3550722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550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6020BF" w14:textId="58CB7719" w:rsidR="00E02327" w:rsidRPr="00E02327" w:rsidRDefault="001D2CA6" w:rsidP="00E02327">
                            <w:pPr>
                              <w:spacing w:after="0"/>
                              <w:ind w:left="142"/>
                              <w:jc w:val="both"/>
                              <w:rPr>
                                <w:rFonts w:ascii="Arial Narrow" w:hAnsi="Arial Narrow" w:cs="Arial Narrow"/>
                                <w:b/>
                                <w:color w:val="3366CC"/>
                                <w:sz w:val="28"/>
                                <w:szCs w:val="28"/>
                              </w:rPr>
                            </w:pPr>
                            <w:r w:rsidRPr="00537349">
                              <w:rPr>
                                <w:rFonts w:ascii="Arial Narrow" w:hAnsi="Arial Narrow" w:cs="Arial Narrow"/>
                                <w:b/>
                                <w:color w:val="3366CC"/>
                                <w:sz w:val="28"/>
                                <w:szCs w:val="28"/>
                              </w:rPr>
                              <w:t>Features:</w:t>
                            </w:r>
                          </w:p>
                          <w:p w14:paraId="5BDD3964" w14:textId="07619852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Support the switch between 10/100Base-TX and 1000Base-SX/LX</w:t>
                            </w:r>
                          </w:p>
                          <w:p w14:paraId="50EFA444" w14:textId="461D3FAE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1*1.25Gbps full-duplex fiber port, 4*100M Ethernet ports with auto-negotiation function</w:t>
                            </w:r>
                          </w:p>
                          <w:p w14:paraId="147DB6F9" w14:textId="6B20D165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Support 100M speed rate, MDI/MDIX and half/full-duplex with auto-negotiation function</w:t>
                            </w:r>
                          </w:p>
                          <w:p w14:paraId="35E12202" w14:textId="650E1211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Each port has the complete LED Indicator light</w:t>
                            </w:r>
                          </w:p>
                          <w:p w14:paraId="18E27F5F" w14:textId="1D3131E7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Support 100M speed rate, MDI/MDIX and half/full-duplex with auto-negotiation function</w:t>
                            </w:r>
                          </w:p>
                          <w:p w14:paraId="443D0E6B" w14:textId="03542F7B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Each port has the complete LED Indicator light</w:t>
                            </w:r>
                          </w:p>
                          <w:p w14:paraId="755EED78" w14:textId="4FAE3CE0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Fiber port is SFP slot, choose different SFP modules as real demands</w:t>
                            </w:r>
                          </w:p>
                          <w:p w14:paraId="55C90330" w14:textId="6A624A3F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Support IEEE802.1d Spanning Tree</w:t>
                            </w:r>
                          </w:p>
                          <w:p w14:paraId="1B8C262D" w14:textId="57C740CE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Support high performance QoS function on each port</w:t>
                            </w:r>
                          </w:p>
                          <w:p w14:paraId="6AA148BD" w14:textId="5A0E73B2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Support broadcast storm control</w:t>
                            </w:r>
                          </w:p>
                          <w:p w14:paraId="487063EF" w14:textId="77795405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Support 48-56V voltage input</w:t>
                            </w:r>
                          </w:p>
                          <w:p w14:paraId="1AB6A989" w14:textId="0499344A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Support IEEE802.3x flow control and back pressure control</w:t>
                            </w:r>
                          </w:p>
                          <w:p w14:paraId="6C929AD9" w14:textId="2A1BAF9E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Require no configuration and will instantly operate as soon as you power it up</w:t>
                            </w:r>
                          </w:p>
                          <w:p w14:paraId="4F4B6BDF" w14:textId="77777777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Using MARVEL industrial </w:t>
                            </w:r>
                            <w:proofErr w:type="spellStart"/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chips,low</w:t>
                            </w:r>
                            <w:proofErr w:type="spellEnd"/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power </w:t>
                            </w:r>
                            <w:proofErr w:type="spellStart"/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consumption,stable</w:t>
                            </w:r>
                            <w:proofErr w:type="spellEnd"/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and reliable</w:t>
                            </w:r>
                          </w:p>
                          <w:p w14:paraId="1B76195D" w14:textId="77777777" w:rsidR="00391F47" w:rsidRPr="00391F47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Heat sink built in to ensure longtime efficient operation</w:t>
                            </w:r>
                          </w:p>
                          <w:p w14:paraId="38ED2F55" w14:textId="1CB7C5FA" w:rsidR="001D2CA6" w:rsidRPr="00D17E2E" w:rsidRDefault="00391F47" w:rsidP="00391F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91F47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Support POE power up to 30W for each port, support IEEE802.3af, IEEE802.3at</w:t>
                            </w:r>
                            <w:r w:rsidR="009817E5" w:rsidRPr="00D17E2E">
                              <w:rPr>
                                <w:rFonts w:eastAsia="KaiTi_GB2312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55F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8.75pt;margin-top:81.35pt;width:234pt;height:279.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" filled="f" fillcolor="#fffffe" stroked="f" strokecolor="#212120" insetpen="t">
                <v:textbox inset="2.88pt,2.88pt,2.88pt,2.88pt">
                  <w:txbxContent>
                    <w:p w14:paraId="4A6020BF" w14:textId="58CB7719" w:rsidR="00E02327" w:rsidRPr="00E02327" w:rsidRDefault="001D2CA6" w:rsidP="00E02327">
                      <w:pPr>
                        <w:spacing w:after="0"/>
                        <w:ind w:left="142"/>
                        <w:jc w:val="both"/>
                        <w:rPr>
                          <w:rFonts w:ascii="Arial Narrow" w:hAnsi="Arial Narrow" w:cs="Arial Narrow"/>
                          <w:b/>
                          <w:color w:val="3366CC"/>
                          <w:sz w:val="28"/>
                          <w:szCs w:val="28"/>
                        </w:rPr>
                      </w:pPr>
                      <w:r w:rsidRPr="00537349">
                        <w:rPr>
                          <w:rFonts w:ascii="Arial Narrow" w:hAnsi="Arial Narrow" w:cs="Arial Narrow"/>
                          <w:b/>
                          <w:color w:val="3366CC"/>
                          <w:sz w:val="28"/>
                          <w:szCs w:val="28"/>
                        </w:rPr>
                        <w:t>Features:</w:t>
                      </w:r>
                    </w:p>
                    <w:p w14:paraId="5BDD3964" w14:textId="07619852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Support the switch between 10/100Base-TX and 1000Base-SX/LX</w:t>
                      </w:r>
                    </w:p>
                    <w:p w14:paraId="50EFA444" w14:textId="461D3FAE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1*1.25Gbps full-duplex fiber port, 4*100M Ethernet ports with auto-negotiation function</w:t>
                      </w:r>
                    </w:p>
                    <w:p w14:paraId="147DB6F9" w14:textId="6B20D165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Support 100M speed rate, MDI/MDIX and half/full-duplex with auto-negotiation function</w:t>
                      </w:r>
                    </w:p>
                    <w:p w14:paraId="35E12202" w14:textId="650E1211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Each port has the complete LED Indicator light</w:t>
                      </w:r>
                    </w:p>
                    <w:p w14:paraId="18E27F5F" w14:textId="1D3131E7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Support 100M speed rate, MDI/MDIX and half/full-duplex with auto-negotiation function</w:t>
                      </w:r>
                    </w:p>
                    <w:p w14:paraId="443D0E6B" w14:textId="03542F7B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Each port has the complete LED Indicator light</w:t>
                      </w:r>
                    </w:p>
                    <w:p w14:paraId="755EED78" w14:textId="4FAE3CE0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Fiber port is SFP slot, choose different SFP modules as real demands</w:t>
                      </w:r>
                    </w:p>
                    <w:p w14:paraId="55C90330" w14:textId="6A624A3F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Support IEEE802.1d Spanning Tree</w:t>
                      </w:r>
                    </w:p>
                    <w:p w14:paraId="1B8C262D" w14:textId="57C740CE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Support high performance QoS function on each port</w:t>
                      </w:r>
                    </w:p>
                    <w:p w14:paraId="6AA148BD" w14:textId="5A0E73B2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Support broadcast storm control</w:t>
                      </w:r>
                    </w:p>
                    <w:p w14:paraId="487063EF" w14:textId="77795405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Support 48-56V voltage input</w:t>
                      </w:r>
                    </w:p>
                    <w:p w14:paraId="1AB6A989" w14:textId="0499344A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Support IEEE802.3x flow control and back pressure control</w:t>
                      </w:r>
                    </w:p>
                    <w:p w14:paraId="6C929AD9" w14:textId="2A1BAF9E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Require no configuration and will instantly operate as soon as you power it up</w:t>
                      </w:r>
                    </w:p>
                    <w:p w14:paraId="4F4B6BDF" w14:textId="77777777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Using MARVEL industrial </w:t>
                      </w:r>
                      <w:proofErr w:type="spellStart"/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chips,low</w:t>
                      </w:r>
                      <w:proofErr w:type="spellEnd"/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power </w:t>
                      </w:r>
                      <w:proofErr w:type="spellStart"/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>consumption,stable</w:t>
                      </w:r>
                      <w:proofErr w:type="spellEnd"/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and reliable</w:t>
                      </w:r>
                    </w:p>
                    <w:p w14:paraId="1B76195D" w14:textId="77777777" w:rsidR="00391F47" w:rsidRPr="00391F47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Heat sink built in to ensure longtime efficient operation</w:t>
                      </w:r>
                    </w:p>
                    <w:p w14:paraId="38ED2F55" w14:textId="1CB7C5FA" w:rsidR="001D2CA6" w:rsidRPr="00D17E2E" w:rsidRDefault="00391F47" w:rsidP="00391F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</w:pPr>
                      <w:r w:rsidRPr="00391F47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Support POE power up to 30W for each port, support IEEE802.3af, IEEE802.3at</w:t>
                      </w:r>
                      <w:r w:rsidR="009817E5" w:rsidRPr="00D17E2E">
                        <w:rPr>
                          <w:rFonts w:eastAsia="KaiTi_GB2312"/>
                          <w:color w:val="000000"/>
                          <w:sz w:val="20"/>
                          <w:szCs w:val="20"/>
                          <w:lang w:eastAsia="zh-CN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7E2E" w:rsidRPr="00437F1B">
        <w:rPr>
          <w:noProof/>
        </w:rPr>
        <w:drawing>
          <wp:anchor distT="0" distB="0" distL="114300" distR="114300" simplePos="0" relativeHeight="251672576" behindDoc="0" locked="0" layoutInCell="1" allowOverlap="1" wp14:anchorId="79488383" wp14:editId="27DA793B">
            <wp:simplePos x="0" y="0"/>
            <wp:positionH relativeFrom="margin">
              <wp:posOffset>470123</wp:posOffset>
            </wp:positionH>
            <wp:positionV relativeFrom="paragraph">
              <wp:posOffset>31783</wp:posOffset>
            </wp:positionV>
            <wp:extent cx="3104244" cy="3104244"/>
            <wp:effectExtent l="0" t="0" r="1270" b="1270"/>
            <wp:wrapNone/>
            <wp:docPr id="16397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B55E80C2-3D48-410A-8DDD-AD2193D583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" name="图片 13">
                      <a:extLst>
                        <a:ext uri="{FF2B5EF4-FFF2-40B4-BE49-F238E27FC236}">
                          <a16:creationId xmlns:a16="http://schemas.microsoft.com/office/drawing/2014/main" id="{B55E80C2-3D48-410A-8DDD-AD2193D583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44" cy="310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9BCA2" w14:textId="32C31301" w:rsidR="00D8268A" w:rsidRDefault="00D8268A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229E6869" w14:textId="144CE71E" w:rsidR="00D8268A" w:rsidRDefault="00D8268A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65E12305" w14:textId="104E9A39" w:rsidR="00D8268A" w:rsidRDefault="00D8268A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463145A6" w14:textId="78DFE8F6" w:rsidR="00D8268A" w:rsidRDefault="00D8268A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0BB4FD14" w14:textId="51818116" w:rsidR="00D8268A" w:rsidRDefault="00A55632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  <w:r>
        <w:rPr>
          <w:noProof/>
        </w:rPr>
        <w:t xml:space="preserve"> </w:t>
      </w:r>
    </w:p>
    <w:p w14:paraId="58630BBA" w14:textId="21D55B16" w:rsidR="00D8268A" w:rsidRDefault="00D8268A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33B073CB" w14:textId="62E6557A" w:rsidR="00D8268A" w:rsidRDefault="00D8268A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417927AD" w14:textId="285C7A87" w:rsidR="008A3B62" w:rsidRDefault="008A3B62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7ED55B31" w14:textId="5A1851F2" w:rsidR="008A3B62" w:rsidRDefault="008A3B62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720CA786" w14:textId="6A83AE1F" w:rsidR="008A3B62" w:rsidRDefault="008A3B62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58BBD193" w14:textId="3863C6F9" w:rsidR="008A3B62" w:rsidRDefault="008A3B62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66D51EBD" w14:textId="19092229" w:rsidR="008A3B62" w:rsidRDefault="008A3B62" w:rsidP="00D106DE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1899E9C4" w14:textId="6DFE8CA4" w:rsidR="00A55632" w:rsidRDefault="00A55632" w:rsidP="00E0232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59666211" w14:textId="3BCB03D8" w:rsidR="0007208A" w:rsidRDefault="0007208A" w:rsidP="00E0232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765F4065" w14:textId="3F36551B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226BD4BC" w14:textId="1DCD07AA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5DABD6A7" w14:textId="77777777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color w:val="3366CC"/>
          <w:sz w:val="28"/>
          <w:szCs w:val="28"/>
        </w:rPr>
      </w:pPr>
    </w:p>
    <w:p w14:paraId="677F9B3A" w14:textId="2456B2F7" w:rsidR="00405234" w:rsidRPr="00DF5801" w:rsidRDefault="0031291C" w:rsidP="00DF58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fa-IR"/>
        </w:rPr>
      </w:pPr>
      <w:r w:rsidRPr="0031291C">
        <w:rPr>
          <w:rFonts w:ascii="Arial Narrow" w:hAnsi="Arial Narrow" w:cs="Arial Narrow"/>
          <w:b/>
          <w:color w:val="3366CC"/>
          <w:sz w:val="28"/>
          <w:szCs w:val="28"/>
        </w:rPr>
        <w:t>Description</w:t>
      </w:r>
      <w:r w:rsidRPr="00D45EC2">
        <w:rPr>
          <w:rFonts w:ascii="Arial" w:hAnsi="Arial" w:cs="Arial"/>
          <w:color w:val="2E74B5" w:themeColor="accent5" w:themeShade="BF"/>
          <w:sz w:val="20"/>
          <w:szCs w:val="20"/>
          <w:lang w:bidi="fa-IR"/>
        </w:rPr>
        <w:t>:</w:t>
      </w:r>
    </w:p>
    <w:p w14:paraId="4762B4AA" w14:textId="30B9A88A" w:rsidR="00405234" w:rsidRDefault="00405234" w:rsidP="00405234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496D60D5" w14:textId="59F46B2E" w:rsidR="00405234" w:rsidRDefault="00DF5801" w:rsidP="00405234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The ITT-SW391</w:t>
      </w:r>
      <w:r w:rsidR="00EB5C9B">
        <w:rPr>
          <w:rFonts w:ascii="Arial" w:hAnsi="Arial" w:cs="Arial"/>
          <w:sz w:val="28"/>
          <w:szCs w:val="28"/>
        </w:rPr>
        <w:t>4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is an Ethernet Fiber Switch which is specially designed for network monitoring. It has eight 10/100Mbps adaptive Ethernet ports which can support up to 30W power. It adopts imported Marvell chips to ensure low power consumption </w:t>
      </w:r>
      <w:proofErr w:type="spellStart"/>
      <w:r>
        <w:rPr>
          <w:rFonts w:ascii="Arial" w:hAnsi="Arial" w:cs="Arial"/>
          <w:sz w:val="28"/>
          <w:szCs w:val="28"/>
        </w:rPr>
        <w:t>andhigh</w:t>
      </w:r>
      <w:proofErr w:type="spellEnd"/>
      <w:r>
        <w:rPr>
          <w:rFonts w:ascii="Arial" w:hAnsi="Arial" w:cs="Arial"/>
          <w:sz w:val="28"/>
          <w:szCs w:val="28"/>
        </w:rPr>
        <w:t xml:space="preserve"> stability. It extends the transmission distance of a network from 550m to 100km via </w:t>
      </w:r>
      <w:proofErr w:type="spellStart"/>
      <w:r>
        <w:rPr>
          <w:rFonts w:ascii="Arial" w:hAnsi="Arial" w:cs="Arial"/>
          <w:sz w:val="28"/>
          <w:szCs w:val="28"/>
        </w:rPr>
        <w:t>coppercables</w:t>
      </w:r>
      <w:proofErr w:type="spellEnd"/>
      <w:r>
        <w:rPr>
          <w:rFonts w:ascii="Arial" w:hAnsi="Arial" w:cs="Arial"/>
          <w:sz w:val="28"/>
          <w:szCs w:val="28"/>
        </w:rPr>
        <w:t>. There are also many other advantages such as isolation protection, good data security, working stability and easy maintenance.</w:t>
      </w:r>
    </w:p>
    <w:p w14:paraId="77795D53" w14:textId="7A320AD2" w:rsidR="00405234" w:rsidRDefault="00DF5801" w:rsidP="00405234">
      <w:pPr>
        <w:spacing w:after="0" w:line="240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437F1B">
        <w:rPr>
          <w:noProof/>
        </w:rPr>
        <w:drawing>
          <wp:anchor distT="0" distB="0" distL="114300" distR="114300" simplePos="0" relativeHeight="251657214" behindDoc="0" locked="0" layoutInCell="1" allowOverlap="1" wp14:anchorId="575197A1" wp14:editId="3E3CFBE4">
            <wp:simplePos x="0" y="0"/>
            <wp:positionH relativeFrom="margin">
              <wp:posOffset>3913505</wp:posOffset>
            </wp:positionH>
            <wp:positionV relativeFrom="paragraph">
              <wp:posOffset>144112</wp:posOffset>
            </wp:positionV>
            <wp:extent cx="3075305" cy="2693670"/>
            <wp:effectExtent l="0" t="0" r="0" b="0"/>
            <wp:wrapNone/>
            <wp:docPr id="3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B55E80C2-3D48-410A-8DDD-AD2193D583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" name="图片 13">
                      <a:extLst>
                        <a:ext uri="{FF2B5EF4-FFF2-40B4-BE49-F238E27FC236}">
                          <a16:creationId xmlns:a16="http://schemas.microsoft.com/office/drawing/2014/main" id="{B55E80C2-3D48-410A-8DDD-AD2193D5830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9" r="908"/>
                    <a:stretch/>
                  </pic:blipFill>
                  <pic:spPr bwMode="auto">
                    <a:xfrm>
                      <a:off x="0" y="0"/>
                      <a:ext cx="307530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882B0" w14:textId="5949AB00" w:rsidR="003F02F9" w:rsidRDefault="00D17E2E" w:rsidP="00DE07EA">
      <w:pPr>
        <w:tabs>
          <w:tab w:val="left" w:pos="5400"/>
        </w:tabs>
        <w:spacing w:after="0" w:line="240" w:lineRule="auto"/>
      </w:pPr>
      <w:r w:rsidRPr="00D17E2E">
        <w:t xml:space="preserve"> </w:t>
      </w:r>
    </w:p>
    <w:p w14:paraId="1F753D12" w14:textId="6FB49A54" w:rsidR="00405234" w:rsidRDefault="00405234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C1553F" w14:textId="3AF0687A" w:rsidR="00405234" w:rsidRDefault="00405234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44D3171" w14:textId="006E98AB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E378B7" w14:textId="0A9ADED9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63EC0E" w14:textId="4DFB655C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C852E0" w14:textId="2420385D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1F0B3A" w14:textId="58FE4F77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3B6632" w14:textId="14CC4E1B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DD0F49" w14:textId="47A06D8A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971116" w14:textId="6E775D8B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4C94B4" w14:textId="500772E0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F7C27C" w14:textId="37ECD987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61D8A7" w14:textId="08C13286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1CAF7D" w14:textId="77777777" w:rsidR="00DF5801" w:rsidRDefault="00DF5801" w:rsidP="00E02327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40D7D3A" w14:textId="1489CA2D" w:rsidR="008A3D7A" w:rsidRDefault="00537349" w:rsidP="008A3D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E74B5" w:themeColor="accent5" w:themeShade="BF"/>
          <w:sz w:val="20"/>
          <w:szCs w:val="20"/>
          <w:lang w:bidi="fa-IR"/>
        </w:rPr>
      </w:pPr>
      <w:r w:rsidRPr="00494EB0">
        <w:rPr>
          <w:rFonts w:ascii="Arial Narrow" w:hAnsi="Arial Narrow" w:cs="Arial Narrow"/>
          <w:b/>
          <w:color w:val="3366CC"/>
          <w:sz w:val="28"/>
          <w:szCs w:val="28"/>
        </w:rPr>
        <w:lastRenderedPageBreak/>
        <w:t>Technical Parameters</w:t>
      </w:r>
      <w:r w:rsidRPr="00D45EC2">
        <w:rPr>
          <w:rFonts w:ascii="Arial" w:hAnsi="Arial" w:cs="Arial"/>
          <w:color w:val="2E74B5" w:themeColor="accent5" w:themeShade="BF"/>
          <w:sz w:val="20"/>
          <w:szCs w:val="20"/>
          <w:lang w:bidi="fa-IR"/>
        </w:rPr>
        <w:t>:</w:t>
      </w:r>
    </w:p>
    <w:p w14:paraId="3D7B04A7" w14:textId="13FA5C58" w:rsidR="00940B6E" w:rsidRDefault="00940B6E" w:rsidP="00A33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E74B5" w:themeColor="accent5" w:themeShade="BF"/>
          <w:sz w:val="20"/>
          <w:szCs w:val="20"/>
          <w:lang w:bidi="fa-IR"/>
        </w:rPr>
      </w:pPr>
    </w:p>
    <w:tbl>
      <w:tblPr>
        <w:tblW w:w="0" w:type="auto"/>
        <w:tblCellSpacing w:w="0" w:type="dxa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8075"/>
      </w:tblGrid>
      <w:tr w:rsidR="00940B6E" w14:paraId="72DE7070" w14:textId="77777777" w:rsidTr="00405234">
        <w:trPr>
          <w:trHeight w:val="353"/>
          <w:tblCellSpacing w:w="0" w:type="dxa"/>
        </w:trPr>
        <w:tc>
          <w:tcPr>
            <w:tcW w:w="2689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92E4C" w14:textId="432D2C78" w:rsidR="00940B6E" w:rsidRPr="00940B6E" w:rsidRDefault="00405234" w:rsidP="00940B6E">
            <w:pPr>
              <w:pStyle w:val="ListParagraph"/>
              <w:numPr>
                <w:ilvl w:val="0"/>
                <w:numId w:val="6"/>
              </w:numPr>
              <w:spacing w:after="0"/>
              <w:ind w:left="170" w:hanging="170"/>
              <w:rPr>
                <w:b/>
                <w:bCs/>
                <w:lang w:eastAsia="zh-CN"/>
              </w:rPr>
            </w:pPr>
            <w:r w:rsidRPr="00405234">
              <w:rPr>
                <w:b/>
                <w:bCs/>
                <w:lang w:eastAsia="zh-CN"/>
              </w:rPr>
              <w:t>Standards</w:t>
            </w:r>
          </w:p>
        </w:tc>
        <w:tc>
          <w:tcPr>
            <w:tcW w:w="8075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1E698" w14:textId="63C1CE42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IEEE802.3 10Base-T</w:t>
            </w:r>
          </w:p>
          <w:p w14:paraId="78C84156" w14:textId="24A4DD12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IEEE802.3u 100Base-TX/FX</w:t>
            </w:r>
          </w:p>
          <w:p w14:paraId="357F84A4" w14:textId="4D6B3389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IEEE802.3x Flow control</w:t>
            </w:r>
          </w:p>
          <w:p w14:paraId="7828C0C2" w14:textId="07DB3661" w:rsidR="00405234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IEEE802.3z 1000Base-SX/LX</w:t>
            </w:r>
          </w:p>
          <w:p w14:paraId="5AF1C339" w14:textId="77777777" w:rsidR="00DF5801" w:rsidRDefault="00DF5801" w:rsidP="004318BC">
            <w:pPr>
              <w:pStyle w:val="1"/>
              <w:ind w:left="420" w:firstLineChars="0" w:firstLine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</w:p>
          <w:p w14:paraId="3BFEEFA7" w14:textId="712AF3CD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IEEE802.3af</w:t>
            </w:r>
          </w:p>
          <w:p w14:paraId="3E3CB561" w14:textId="25BA2505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IEEE802.1p QoS</w:t>
            </w:r>
          </w:p>
          <w:p w14:paraId="3A0730AA" w14:textId="6311320E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IEEE802.1d Spanning Tree</w:t>
            </w:r>
          </w:p>
          <w:p w14:paraId="3521F5C6" w14:textId="58342235" w:rsidR="00405234" w:rsidRPr="00940B6E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IEEE802.3at</w:t>
            </w:r>
          </w:p>
        </w:tc>
      </w:tr>
      <w:tr w:rsidR="00940B6E" w14:paraId="78338343" w14:textId="77777777" w:rsidTr="00405234">
        <w:trPr>
          <w:trHeight w:val="320"/>
          <w:tblCellSpacing w:w="0" w:type="dxa"/>
        </w:trPr>
        <w:tc>
          <w:tcPr>
            <w:tcW w:w="2689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C6BC7" w14:textId="36B0F49A" w:rsidR="00940B6E" w:rsidRPr="00940B6E" w:rsidRDefault="00405234" w:rsidP="00940B6E">
            <w:pPr>
              <w:pStyle w:val="ListParagraph"/>
              <w:numPr>
                <w:ilvl w:val="0"/>
                <w:numId w:val="6"/>
              </w:numPr>
              <w:spacing w:after="0"/>
              <w:ind w:left="170" w:hanging="170"/>
              <w:rPr>
                <w:b/>
                <w:bCs/>
                <w:lang w:eastAsia="zh-CN"/>
              </w:rPr>
            </w:pPr>
            <w:r w:rsidRPr="00405234">
              <w:rPr>
                <w:b/>
                <w:bCs/>
                <w:lang w:eastAsia="zh-CN"/>
              </w:rPr>
              <w:t>Certifications</w:t>
            </w:r>
          </w:p>
        </w:tc>
        <w:tc>
          <w:tcPr>
            <w:tcW w:w="8075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EE491" w14:textId="562EB1E2" w:rsidR="00940B6E" w:rsidRPr="00940B6E" w:rsidRDefault="00405234" w:rsidP="00940B6E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CCC, CE, FCC, RoHS</w:t>
            </w:r>
          </w:p>
        </w:tc>
      </w:tr>
      <w:tr w:rsidR="008A3D7A" w14:paraId="7C589BA2" w14:textId="77777777" w:rsidTr="00405234">
        <w:trPr>
          <w:trHeight w:val="320"/>
          <w:tblCellSpacing w:w="0" w:type="dxa"/>
        </w:trPr>
        <w:tc>
          <w:tcPr>
            <w:tcW w:w="2689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5493CA" w14:textId="39440607" w:rsidR="008A3D7A" w:rsidRPr="008A3D7A" w:rsidRDefault="00405234" w:rsidP="00940B6E">
            <w:pPr>
              <w:pStyle w:val="ListParagraph"/>
              <w:numPr>
                <w:ilvl w:val="0"/>
                <w:numId w:val="6"/>
              </w:numPr>
              <w:spacing w:after="0"/>
              <w:ind w:left="170" w:hanging="170"/>
              <w:rPr>
                <w:b/>
                <w:bCs/>
                <w:lang w:eastAsia="zh-CN"/>
              </w:rPr>
            </w:pPr>
            <w:r w:rsidRPr="00405234">
              <w:rPr>
                <w:b/>
                <w:bCs/>
                <w:lang w:eastAsia="zh-CN"/>
              </w:rPr>
              <w:t>Ethernet Port</w:t>
            </w:r>
          </w:p>
        </w:tc>
        <w:tc>
          <w:tcPr>
            <w:tcW w:w="8075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C275F" w14:textId="77777777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Connector: RJ45</w:t>
            </w:r>
          </w:p>
          <w:p w14:paraId="319F586E" w14:textId="6BDF58A1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Data Rate:</w:t>
            </w:r>
            <w:r w:rsid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 xml:space="preserve"> 10/100M</w:t>
            </w:r>
          </w:p>
          <w:p w14:paraId="4910439C" w14:textId="7298FC96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Distance: 100m</w:t>
            </w:r>
          </w:p>
          <w:p w14:paraId="5FB6A158" w14:textId="29BB5EB9" w:rsidR="008A3D7A" w:rsidRPr="008A3D7A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UTP Type: UTP-5E or higher level</w:t>
            </w:r>
          </w:p>
        </w:tc>
      </w:tr>
      <w:tr w:rsidR="008A3D7A" w14:paraId="71556590" w14:textId="77777777" w:rsidTr="00405234">
        <w:trPr>
          <w:trHeight w:val="320"/>
          <w:tblCellSpacing w:w="0" w:type="dxa"/>
        </w:trPr>
        <w:tc>
          <w:tcPr>
            <w:tcW w:w="2689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EBB39" w14:textId="1F3478BB" w:rsidR="008A3D7A" w:rsidRPr="008A3D7A" w:rsidRDefault="00405234" w:rsidP="00940B6E">
            <w:pPr>
              <w:pStyle w:val="ListParagraph"/>
              <w:numPr>
                <w:ilvl w:val="0"/>
                <w:numId w:val="6"/>
              </w:numPr>
              <w:spacing w:after="0"/>
              <w:ind w:left="170" w:hanging="170"/>
              <w:rPr>
                <w:b/>
                <w:bCs/>
                <w:lang w:eastAsia="zh-CN"/>
              </w:rPr>
            </w:pPr>
            <w:r w:rsidRPr="00405234">
              <w:rPr>
                <w:b/>
                <w:bCs/>
                <w:lang w:eastAsia="zh-CN"/>
              </w:rPr>
              <w:t>Fiber Port</w:t>
            </w:r>
          </w:p>
        </w:tc>
        <w:tc>
          <w:tcPr>
            <w:tcW w:w="8075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6695D" w14:textId="77777777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Connector: SFP slot</w:t>
            </w:r>
          </w:p>
          <w:p w14:paraId="2BA4DB98" w14:textId="0722752C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 xml:space="preserve">Data Rate: </w:t>
            </w:r>
            <w:r w:rsid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1.25Gbps</w:t>
            </w:r>
          </w:p>
          <w:p w14:paraId="27F15BA4" w14:textId="4DDA66EF" w:rsidR="008A3D7A" w:rsidRPr="008A3D7A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Distance: 550m</w:t>
            </w: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～</w:t>
            </w: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100km</w:t>
            </w:r>
          </w:p>
        </w:tc>
      </w:tr>
      <w:tr w:rsidR="008A3D7A" w14:paraId="61BDF419" w14:textId="77777777" w:rsidTr="00405234">
        <w:trPr>
          <w:trHeight w:val="320"/>
          <w:tblCellSpacing w:w="0" w:type="dxa"/>
        </w:trPr>
        <w:tc>
          <w:tcPr>
            <w:tcW w:w="2689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7B22E" w14:textId="342FFF78" w:rsidR="008A3D7A" w:rsidRPr="008A3D7A" w:rsidRDefault="00405234" w:rsidP="00940B6E">
            <w:pPr>
              <w:pStyle w:val="ListParagraph"/>
              <w:numPr>
                <w:ilvl w:val="0"/>
                <w:numId w:val="6"/>
              </w:numPr>
              <w:spacing w:after="0"/>
              <w:ind w:left="170" w:hanging="170"/>
              <w:rPr>
                <w:b/>
                <w:bCs/>
                <w:lang w:eastAsia="zh-CN"/>
              </w:rPr>
            </w:pPr>
            <w:r w:rsidRPr="00405234">
              <w:rPr>
                <w:b/>
                <w:bCs/>
                <w:lang w:eastAsia="zh-CN"/>
              </w:rPr>
              <w:t>Performance</w:t>
            </w:r>
          </w:p>
        </w:tc>
        <w:tc>
          <w:tcPr>
            <w:tcW w:w="8075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9C116" w14:textId="77777777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Processing Type: Store and Forward</w:t>
            </w:r>
          </w:p>
          <w:p w14:paraId="733D6117" w14:textId="118D7790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 xml:space="preserve">MAC Table Size: </w:t>
            </w:r>
            <w:r w:rsid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8</w:t>
            </w: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K</w:t>
            </w:r>
          </w:p>
          <w:p w14:paraId="14C2A046" w14:textId="05DB06DA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Buffer Space: 1Mbit</w:t>
            </w:r>
          </w:p>
          <w:p w14:paraId="2CCB4664" w14:textId="77777777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Back bandwidth: 2.8G</w:t>
            </w:r>
          </w:p>
          <w:p w14:paraId="486B919C" w14:textId="0D5831F7" w:rsidR="008A3D7A" w:rsidRPr="008A3D7A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 xml:space="preserve">Time Delay: </w:t>
            </w: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＜</w:t>
            </w: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150</w:t>
            </w: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μ</w:t>
            </w: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s</w:t>
            </w:r>
          </w:p>
        </w:tc>
      </w:tr>
      <w:tr w:rsidR="00DF5801" w14:paraId="2EB2EE12" w14:textId="77777777" w:rsidTr="00405234">
        <w:trPr>
          <w:trHeight w:val="320"/>
          <w:tblCellSpacing w:w="0" w:type="dxa"/>
        </w:trPr>
        <w:tc>
          <w:tcPr>
            <w:tcW w:w="2689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6446E" w14:textId="5F604937" w:rsidR="00DF5801" w:rsidRPr="00405234" w:rsidRDefault="00DF5801" w:rsidP="00940B6E">
            <w:pPr>
              <w:pStyle w:val="ListParagraph"/>
              <w:numPr>
                <w:ilvl w:val="0"/>
                <w:numId w:val="6"/>
              </w:numPr>
              <w:spacing w:after="0"/>
              <w:ind w:left="170" w:hanging="170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POE</w:t>
            </w:r>
          </w:p>
        </w:tc>
        <w:tc>
          <w:tcPr>
            <w:tcW w:w="8075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B0EBA" w14:textId="784DFAC9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Power type: end span</w:t>
            </w:r>
          </w:p>
          <w:p w14:paraId="7F20D327" w14:textId="629AF2DE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Cell: 1/2+, 3/6-</w:t>
            </w:r>
          </w:p>
          <w:p w14:paraId="29517A5A" w14:textId="6D64269B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Port characteristics: 15.4W/30W</w:t>
            </w:r>
          </w:p>
          <w:p w14:paraId="055BD2CE" w14:textId="362A0118" w:rsidR="00DF5801" w:rsidRPr="00405234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Power supply: 65W</w:t>
            </w:r>
          </w:p>
        </w:tc>
      </w:tr>
      <w:tr w:rsidR="008A3D7A" w14:paraId="09351165" w14:textId="77777777" w:rsidTr="00405234">
        <w:trPr>
          <w:trHeight w:val="320"/>
          <w:tblCellSpacing w:w="0" w:type="dxa"/>
        </w:trPr>
        <w:tc>
          <w:tcPr>
            <w:tcW w:w="2689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5AF87" w14:textId="56D8E976" w:rsidR="008A3D7A" w:rsidRPr="008A3D7A" w:rsidRDefault="00405234" w:rsidP="00940B6E">
            <w:pPr>
              <w:pStyle w:val="ListParagraph"/>
              <w:numPr>
                <w:ilvl w:val="0"/>
                <w:numId w:val="6"/>
              </w:numPr>
              <w:spacing w:after="0"/>
              <w:ind w:left="170" w:hanging="170"/>
              <w:rPr>
                <w:b/>
                <w:bCs/>
                <w:lang w:eastAsia="zh-CN"/>
              </w:rPr>
            </w:pPr>
            <w:r w:rsidRPr="00405234">
              <w:rPr>
                <w:b/>
                <w:bCs/>
                <w:lang w:eastAsia="zh-CN"/>
              </w:rPr>
              <w:t>Power</w:t>
            </w:r>
          </w:p>
        </w:tc>
        <w:tc>
          <w:tcPr>
            <w:tcW w:w="8075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DCDC4" w14:textId="730C5D07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Power type: external power supply</w:t>
            </w:r>
          </w:p>
          <w:p w14:paraId="031BAA67" w14:textId="61040A4F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Input Voltage: AC100V</w:t>
            </w: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～</w:t>
            </w: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240V  50/60Hz</w:t>
            </w:r>
          </w:p>
          <w:p w14:paraId="5764EEDC" w14:textId="6C82625A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Connector: DC Socket</w:t>
            </w:r>
          </w:p>
          <w:p w14:paraId="562C45AA" w14:textId="19AF1341" w:rsidR="00DF5801" w:rsidRPr="00DF5801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Working Voltage: 48-56V</w:t>
            </w:r>
          </w:p>
          <w:p w14:paraId="012BD272" w14:textId="7A4D6D4D" w:rsidR="008A3D7A" w:rsidRPr="008A3D7A" w:rsidRDefault="00DF5801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Power Consumption: 1.4W</w:t>
            </w: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～</w:t>
            </w:r>
            <w:r w:rsidRPr="00DF5801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3.0W</w:t>
            </w:r>
          </w:p>
        </w:tc>
      </w:tr>
      <w:tr w:rsidR="008A3D7A" w14:paraId="7CDF682E" w14:textId="77777777" w:rsidTr="00405234">
        <w:trPr>
          <w:trHeight w:val="320"/>
          <w:tblCellSpacing w:w="0" w:type="dxa"/>
        </w:trPr>
        <w:tc>
          <w:tcPr>
            <w:tcW w:w="2689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CAF7E" w14:textId="42599A51" w:rsidR="008A3D7A" w:rsidRPr="008A3D7A" w:rsidRDefault="00405234" w:rsidP="00940B6E">
            <w:pPr>
              <w:pStyle w:val="ListParagraph"/>
              <w:numPr>
                <w:ilvl w:val="0"/>
                <w:numId w:val="6"/>
              </w:numPr>
              <w:spacing w:after="0"/>
              <w:ind w:left="170" w:hanging="170"/>
              <w:rPr>
                <w:b/>
                <w:bCs/>
                <w:lang w:eastAsia="zh-CN"/>
              </w:rPr>
            </w:pPr>
            <w:r w:rsidRPr="00405234">
              <w:rPr>
                <w:b/>
                <w:bCs/>
                <w:lang w:eastAsia="zh-CN"/>
              </w:rPr>
              <w:t>Environment</w:t>
            </w:r>
          </w:p>
        </w:tc>
        <w:tc>
          <w:tcPr>
            <w:tcW w:w="8075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ADCA1" w14:textId="77777777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Storage Temperature: -40</w:t>
            </w: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～</w:t>
            </w: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70</w:t>
            </w: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℃</w:t>
            </w:r>
          </w:p>
          <w:p w14:paraId="686ED817" w14:textId="58E1D4CA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Operating Temperature: -10</w:t>
            </w: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～</w:t>
            </w: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55</w:t>
            </w:r>
            <w:r w:rsidRPr="00405234">
              <w:rPr>
                <w:rFonts w:asciiTheme="minorHAnsi" w:eastAsia="楷体" w:hAnsiTheme="minorHAnsi" w:cstheme="minorHAnsi" w:hint="eastAsia"/>
                <w:color w:val="000000"/>
                <w:sz w:val="22"/>
                <w:szCs w:val="22"/>
              </w:rPr>
              <w:t>℃</w:t>
            </w:r>
          </w:p>
          <w:p w14:paraId="13353FDB" w14:textId="10A5A271" w:rsidR="008A3D7A" w:rsidRPr="008A3D7A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Relative Humidity: 5-90% ( no condensation)</w:t>
            </w:r>
          </w:p>
        </w:tc>
      </w:tr>
      <w:tr w:rsidR="008A3D7A" w14:paraId="65AF359E" w14:textId="77777777" w:rsidTr="00405234">
        <w:trPr>
          <w:trHeight w:val="320"/>
          <w:tblCellSpacing w:w="0" w:type="dxa"/>
        </w:trPr>
        <w:tc>
          <w:tcPr>
            <w:tcW w:w="2689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981CF" w14:textId="5E9342D1" w:rsidR="008A3D7A" w:rsidRPr="00405234" w:rsidRDefault="00405234" w:rsidP="00405234">
            <w:pPr>
              <w:pStyle w:val="ListParagraph"/>
              <w:numPr>
                <w:ilvl w:val="0"/>
                <w:numId w:val="6"/>
              </w:numPr>
              <w:spacing w:after="0"/>
              <w:ind w:left="121" w:hanging="142"/>
              <w:rPr>
                <w:b/>
                <w:bCs/>
                <w:lang w:eastAsia="zh-CN"/>
              </w:rPr>
            </w:pPr>
            <w:r w:rsidRPr="00405234">
              <w:rPr>
                <w:b/>
                <w:bCs/>
                <w:lang w:eastAsia="zh-CN"/>
              </w:rPr>
              <w:t>Physical</w:t>
            </w:r>
            <w:r>
              <w:rPr>
                <w:b/>
                <w:bCs/>
                <w:lang w:eastAsia="zh-CN"/>
              </w:rPr>
              <w:t xml:space="preserve"> </w:t>
            </w:r>
            <w:r w:rsidRPr="00405234">
              <w:rPr>
                <w:b/>
                <w:bCs/>
                <w:lang w:eastAsia="zh-CN"/>
              </w:rPr>
              <w:t>Characteristics</w:t>
            </w:r>
          </w:p>
        </w:tc>
        <w:tc>
          <w:tcPr>
            <w:tcW w:w="8075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9732DB" w14:textId="5B5F7FD6" w:rsidR="00405234" w:rsidRPr="00405234" w:rsidRDefault="00405234" w:rsidP="00DF5801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 xml:space="preserve">Dimension: </w:t>
            </w:r>
            <w:r w:rsidR="00DF5801" w:rsidRP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160×84×26mm</w:t>
            </w:r>
          </w:p>
          <w:p w14:paraId="7A86C702" w14:textId="471F8D36" w:rsidR="00405234" w:rsidRPr="00405234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Weight: 0.</w:t>
            </w:r>
            <w:r w:rsidR="00DF5801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30</w:t>
            </w: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kg</w:t>
            </w:r>
          </w:p>
          <w:p w14:paraId="27C5ADF4" w14:textId="4362AF67" w:rsidR="008A3D7A" w:rsidRPr="008A3D7A" w:rsidRDefault="00405234" w:rsidP="00405234">
            <w:pPr>
              <w:pStyle w:val="1"/>
              <w:numPr>
                <w:ilvl w:val="0"/>
                <w:numId w:val="5"/>
              </w:numPr>
              <w:ind w:firstLineChars="0"/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</w:pPr>
            <w:r w:rsidRPr="00405234">
              <w:rPr>
                <w:rFonts w:asciiTheme="minorHAnsi" w:eastAsia="楷体" w:hAnsiTheme="minorHAnsi" w:cstheme="minorHAnsi"/>
                <w:color w:val="000000"/>
                <w:sz w:val="22"/>
                <w:szCs w:val="22"/>
              </w:rPr>
              <w:t>Color: Metal, Black</w:t>
            </w:r>
          </w:p>
        </w:tc>
      </w:tr>
    </w:tbl>
    <w:p w14:paraId="6C88BFAF" w14:textId="06ED3BD0" w:rsidR="007526DC" w:rsidRPr="006D6C3C" w:rsidRDefault="007526DC" w:rsidP="00F53298"/>
    <w:sectPr w:rsidR="007526DC" w:rsidRPr="006D6C3C" w:rsidSect="00537349">
      <w:headerReference w:type="default" r:id="rId9"/>
      <w:footerReference w:type="default" r:id="rId10"/>
      <w:pgSz w:w="12240" w:h="15840" w:code="1"/>
      <w:pgMar w:top="1418" w:right="616" w:bottom="1135" w:left="709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DA07A" w14:textId="77777777" w:rsidR="00FD296E" w:rsidRDefault="00FD296E" w:rsidP="006843CF">
      <w:r>
        <w:separator/>
      </w:r>
    </w:p>
  </w:endnote>
  <w:endnote w:type="continuationSeparator" w:id="0">
    <w:p w14:paraId="58829D84" w14:textId="77777777" w:rsidR="00FD296E" w:rsidRDefault="00FD296E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_GB2312">
    <w:altName w:val="Microsoft YaHei"/>
    <w:charset w:val="86"/>
    <w:family w:val="modern"/>
    <w:pitch w:val="default"/>
    <w:sig w:usb0="00000000" w:usb1="00000000" w:usb2="00000010" w:usb3="00000000" w:csb0="00040000" w:csb1="00000000"/>
  </w:font>
  <w:font w:name="楷体">
    <w:altName w:val="Microsoft YaHei"/>
    <w:charset w:val="86"/>
    <w:family w:val="auto"/>
    <w:pitch w:val="variable"/>
    <w:sig w:usb0="800002BF" w:usb1="38CF7CFA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2  Elha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E4E4" w14:textId="77777777" w:rsidR="006C4D75" w:rsidRPr="001D2CA6" w:rsidRDefault="000B4A2D" w:rsidP="001D2CA6">
    <w:pPr>
      <w:spacing w:before="240"/>
      <w:ind w:firstLine="4111"/>
      <w:jc w:val="center"/>
      <w:rPr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CC75B59" wp14:editId="17084325">
              <wp:simplePos x="0" y="0"/>
              <wp:positionH relativeFrom="margin">
                <wp:posOffset>2724785</wp:posOffset>
              </wp:positionH>
              <wp:positionV relativeFrom="paragraph">
                <wp:posOffset>147955</wp:posOffset>
              </wp:positionV>
              <wp:extent cx="4470400" cy="394335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0400" cy="394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B4978F" w14:textId="77777777" w:rsidR="006A27C9" w:rsidRPr="006A27C9" w:rsidRDefault="006A27C9">
                          <w:r w:rsidRPr="006A27C9">
                            <w:rPr>
                              <w:rFonts w:asciiTheme="minorBidi" w:hAnsiTheme="minorBidi"/>
                              <w:sz w:val="18"/>
                              <w:szCs w:val="18"/>
                            </w:rPr>
                            <w:t xml:space="preserve">Web: </w:t>
                          </w:r>
                          <w:hyperlink r:id="rId1" w:history="1">
                            <w:r w:rsidRPr="006A27C9">
                              <w:rPr>
                                <w:rStyle w:val="Hyperlink"/>
                                <w:rFonts w:ascii="Arial" w:hAnsi="Arial" w:cs="Arial"/>
                                <w:color w:val="00B0F0"/>
                                <w:w w:val="90"/>
                                <w:sz w:val="18"/>
                                <w:szCs w:val="18"/>
                                <w:u w:val="none"/>
                                <w:lang w:val="en"/>
                              </w:rPr>
                              <w:t>https://Ittelecom.co</w:t>
                            </w:r>
                          </w:hyperlink>
                          <w:r w:rsidRPr="006A27C9">
                            <w:rPr>
                              <w:rFonts w:asciiTheme="minorBidi" w:hAnsiTheme="minorBid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A27C9">
                            <w:rPr>
                              <w:rFonts w:asciiTheme="minorBidi" w:hAnsiTheme="minorBidi"/>
                            </w:rPr>
                            <w:t>|</w:t>
                          </w:r>
                          <w:r w:rsidRPr="006A27C9">
                            <w:rPr>
                              <w:rFonts w:asciiTheme="minorBidi" w:hAnsiTheme="minorBidi"/>
                              <w:sz w:val="18"/>
                              <w:szCs w:val="18"/>
                            </w:rPr>
                            <w:t xml:space="preserve"> Email:</w:t>
                          </w:r>
                          <w:r w:rsidRPr="006A27C9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2" w:history="1">
                            <w:r w:rsidRPr="006A27C9">
                              <w:rPr>
                                <w:rStyle w:val="Hyperlink"/>
                                <w:rFonts w:ascii="Arial" w:hAnsi="Arial" w:cs="Arial"/>
                                <w:color w:val="00B0F0"/>
                                <w:w w:val="90"/>
                                <w:sz w:val="18"/>
                                <w:szCs w:val="18"/>
                                <w:u w:val="none"/>
                                <w:lang w:val="en"/>
                              </w:rPr>
                              <w:t>mailto:sale@ittelecom.co</w:t>
                            </w:r>
                          </w:hyperlink>
                          <w:r w:rsidRPr="006A27C9">
                            <w:rPr>
                              <w:rFonts w:asciiTheme="minorBidi" w:hAnsiTheme="minorBidi"/>
                            </w:rPr>
                            <w:t xml:space="preserve"> |</w:t>
                          </w:r>
                          <w:r w:rsidRPr="006A27C9">
                            <w:rPr>
                              <w:rFonts w:asciiTheme="minorBidi" w:hAnsiTheme="minorBidi"/>
                              <w:sz w:val="18"/>
                              <w:szCs w:val="18"/>
                            </w:rPr>
                            <w:t xml:space="preserve"> Skype: </w:t>
                          </w:r>
                          <w:hyperlink r:id="rId3" w:history="1">
                            <w:proofErr w:type="spellStart"/>
                            <w:r w:rsidRPr="006A27C9">
                              <w:rPr>
                                <w:rStyle w:val="Hyperlink"/>
                                <w:rFonts w:ascii="Arial" w:hAnsi="Arial" w:cs="Arial"/>
                                <w:color w:val="00B0F0"/>
                                <w:w w:val="90"/>
                                <w:sz w:val="18"/>
                                <w:szCs w:val="18"/>
                                <w:u w:val="none"/>
                                <w:lang w:val="en"/>
                              </w:rPr>
                              <w:t>ittelecomco</w:t>
                            </w:r>
                            <w:proofErr w:type="spellEnd"/>
                          </w:hyperlink>
                          <w:r w:rsidRPr="006A27C9">
                            <w:rPr>
                              <w:rFonts w:asciiTheme="minorBidi" w:hAnsiTheme="minorBidi"/>
                            </w:rPr>
                            <w:t xml:space="preserve"> </w:t>
                          </w:r>
                          <w:r w:rsidRPr="006A27C9">
                            <w:rPr>
                              <w:rFonts w:asciiTheme="minorBidi" w:hAnsiTheme="minorBidi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6A27C9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t xml:space="preserve"> |</w:t>
                          </w:r>
                          <w:r w:rsidRPr="006A27C9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A27C9">
                            <w:rPr>
                              <w:rFonts w:asciiTheme="minorBidi" w:hAnsiTheme="minorBidi"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A27C9">
                            <w:rPr>
                              <w:rFonts w:asciiTheme="minorBidi" w:hAnsi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A27C9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6A27C9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6A27C9">
                            <w:rPr>
                              <w:rFonts w:asciiTheme="minorBidi" w:hAnsiTheme="minorBidi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20311">
                            <w:rPr>
                              <w:rFonts w:asciiTheme="minorBidi" w:hAnsiTheme="minorBidi"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6A27C9">
                            <w:rPr>
                              <w:rFonts w:asciiTheme="minorBidi" w:hAnsiTheme="minorBidi"/>
                              <w:noProof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CC75B5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14.55pt;margin-top:11.65pt;width:352pt;height:31.0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" filled="f" stroked="f" strokeweight=".5pt">
              <v:textbox>
                <w:txbxContent>
                  <w:p w14:paraId="78B4978F" w14:textId="77777777" w:rsidR="006A27C9" w:rsidRPr="006A27C9" w:rsidRDefault="006A27C9">
                    <w:r w:rsidRPr="006A27C9">
                      <w:rPr>
                        <w:rFonts w:asciiTheme="minorBidi" w:hAnsiTheme="minorBidi"/>
                        <w:sz w:val="18"/>
                        <w:szCs w:val="18"/>
                      </w:rPr>
                      <w:t xml:space="preserve">Web: </w:t>
                    </w:r>
                    <w:hyperlink r:id="rId4" w:history="1">
                      <w:r w:rsidRPr="006A27C9">
                        <w:rPr>
                          <w:rStyle w:val="Hyperlink"/>
                          <w:rFonts w:ascii="Arial" w:hAnsi="Arial" w:cs="Arial"/>
                          <w:color w:val="00B0F0"/>
                          <w:w w:val="90"/>
                          <w:sz w:val="18"/>
                          <w:szCs w:val="18"/>
                          <w:u w:val="none"/>
                          <w:lang w:val="en"/>
                        </w:rPr>
                        <w:t>https://Ittelecom.co</w:t>
                      </w:r>
                    </w:hyperlink>
                    <w:r w:rsidRPr="006A27C9">
                      <w:rPr>
                        <w:rFonts w:asciiTheme="minorBidi" w:hAnsiTheme="minorBidi"/>
                        <w:sz w:val="18"/>
                        <w:szCs w:val="18"/>
                      </w:rPr>
                      <w:t xml:space="preserve"> </w:t>
                    </w:r>
                    <w:r w:rsidRPr="006A27C9">
                      <w:rPr>
                        <w:rFonts w:asciiTheme="minorBidi" w:hAnsiTheme="minorBidi"/>
                      </w:rPr>
                      <w:t>|</w:t>
                    </w:r>
                    <w:r w:rsidRPr="006A27C9">
                      <w:rPr>
                        <w:rFonts w:asciiTheme="minorBidi" w:hAnsiTheme="minorBidi"/>
                        <w:sz w:val="18"/>
                        <w:szCs w:val="18"/>
                      </w:rPr>
                      <w:t xml:space="preserve"> Email:</w:t>
                    </w:r>
                    <w:r w:rsidRPr="006A27C9">
                      <w:rPr>
                        <w:rFonts w:asciiTheme="minorBidi" w:hAnsiTheme="minorBidi"/>
                        <w:sz w:val="20"/>
                        <w:szCs w:val="20"/>
                      </w:rPr>
                      <w:t xml:space="preserve"> </w:t>
                    </w:r>
                    <w:hyperlink r:id="rId5" w:history="1">
                      <w:r w:rsidRPr="006A27C9">
                        <w:rPr>
                          <w:rStyle w:val="Hyperlink"/>
                          <w:rFonts w:ascii="Arial" w:hAnsi="Arial" w:cs="Arial"/>
                          <w:color w:val="00B0F0"/>
                          <w:w w:val="90"/>
                          <w:sz w:val="18"/>
                          <w:szCs w:val="18"/>
                          <w:u w:val="none"/>
                          <w:lang w:val="en"/>
                        </w:rPr>
                        <w:t>mailto:sale@ittelecom.co</w:t>
                      </w:r>
                    </w:hyperlink>
                    <w:r w:rsidRPr="006A27C9">
                      <w:rPr>
                        <w:rFonts w:asciiTheme="minorBidi" w:hAnsiTheme="minorBidi"/>
                      </w:rPr>
                      <w:t xml:space="preserve"> |</w:t>
                    </w:r>
                    <w:r w:rsidRPr="006A27C9">
                      <w:rPr>
                        <w:rFonts w:asciiTheme="minorBidi" w:hAnsiTheme="minorBidi"/>
                        <w:sz w:val="18"/>
                        <w:szCs w:val="18"/>
                      </w:rPr>
                      <w:t xml:space="preserve"> Skype: </w:t>
                    </w:r>
                    <w:hyperlink r:id="rId6" w:history="1">
                      <w:proofErr w:type="spellStart"/>
                      <w:r w:rsidRPr="006A27C9">
                        <w:rPr>
                          <w:rStyle w:val="Hyperlink"/>
                          <w:rFonts w:ascii="Arial" w:hAnsi="Arial" w:cs="Arial"/>
                          <w:color w:val="00B0F0"/>
                          <w:w w:val="90"/>
                          <w:sz w:val="18"/>
                          <w:szCs w:val="18"/>
                          <w:u w:val="none"/>
                          <w:lang w:val="en"/>
                        </w:rPr>
                        <w:t>ittelecomco</w:t>
                      </w:r>
                      <w:proofErr w:type="spellEnd"/>
                    </w:hyperlink>
                    <w:r w:rsidRPr="006A27C9">
                      <w:rPr>
                        <w:rFonts w:asciiTheme="minorBidi" w:hAnsiTheme="minorBidi"/>
                      </w:rPr>
                      <w:t xml:space="preserve"> </w:t>
                    </w:r>
                    <w:r w:rsidRPr="006A27C9">
                      <w:rPr>
                        <w:rFonts w:asciiTheme="minorBidi" w:hAnsiTheme="minorBidi"/>
                        <w:sz w:val="36"/>
                        <w:szCs w:val="36"/>
                      </w:rPr>
                      <w:t xml:space="preserve"> </w:t>
                    </w:r>
                    <w:r w:rsidRPr="006A27C9">
                      <w:rPr>
                        <w:rFonts w:asciiTheme="minorBidi" w:hAnsiTheme="minorBidi"/>
                        <w:sz w:val="24"/>
                        <w:szCs w:val="24"/>
                      </w:rPr>
                      <w:t xml:space="preserve"> |</w:t>
                    </w:r>
                    <w:r w:rsidRPr="006A27C9">
                      <w:rPr>
                        <w:rFonts w:asciiTheme="minorBidi" w:hAnsiTheme="minorBidi"/>
                        <w:sz w:val="20"/>
                        <w:szCs w:val="20"/>
                      </w:rPr>
                      <w:t xml:space="preserve"> </w:t>
                    </w:r>
                    <w:r w:rsidRPr="006A27C9">
                      <w:rPr>
                        <w:rFonts w:asciiTheme="minorBidi" w:hAnsiTheme="minorBidi" w:hint="cs"/>
                        <w:sz w:val="20"/>
                        <w:szCs w:val="20"/>
                        <w:rtl/>
                      </w:rPr>
                      <w:t xml:space="preserve"> </w:t>
                    </w:r>
                    <w:r w:rsidRPr="006A27C9">
                      <w:rPr>
                        <w:rFonts w:asciiTheme="minorBidi" w:hAnsiTheme="minorBidi"/>
                        <w:sz w:val="20"/>
                        <w:szCs w:val="20"/>
                      </w:rPr>
                      <w:t xml:space="preserve"> </w:t>
                    </w:r>
                    <w:r w:rsidRPr="006A27C9">
                      <w:rPr>
                        <w:rFonts w:asciiTheme="minorBidi" w:hAnsiTheme="minorBidi"/>
                        <w:sz w:val="24"/>
                        <w:szCs w:val="24"/>
                      </w:rPr>
                      <w:fldChar w:fldCharType="begin"/>
                    </w:r>
                    <w:r w:rsidRPr="006A27C9">
                      <w:rPr>
                        <w:rFonts w:asciiTheme="minorBidi" w:hAnsiTheme="minorBidi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6A27C9">
                      <w:rPr>
                        <w:rFonts w:asciiTheme="minorBidi" w:hAnsiTheme="minorBidi"/>
                        <w:sz w:val="24"/>
                        <w:szCs w:val="24"/>
                      </w:rPr>
                      <w:fldChar w:fldCharType="separate"/>
                    </w:r>
                    <w:r w:rsidR="00320311">
                      <w:rPr>
                        <w:rFonts w:asciiTheme="minorBidi" w:hAnsiTheme="minorBidi"/>
                        <w:noProof/>
                        <w:sz w:val="24"/>
                        <w:szCs w:val="24"/>
                      </w:rPr>
                      <w:t>2</w:t>
                    </w:r>
                    <w:r w:rsidRPr="006A27C9">
                      <w:rPr>
                        <w:rFonts w:asciiTheme="minorBidi" w:hAnsiTheme="minorBidi"/>
                        <w:noProof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F05E8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04A5CE" wp14:editId="54598EA0">
              <wp:simplePos x="0" y="0"/>
              <wp:positionH relativeFrom="margin">
                <wp:align>left</wp:align>
              </wp:positionH>
              <wp:positionV relativeFrom="paragraph">
                <wp:posOffset>81242</wp:posOffset>
              </wp:positionV>
              <wp:extent cx="7024370" cy="14008"/>
              <wp:effectExtent l="0" t="0" r="24130" b="24130"/>
              <wp:wrapNone/>
              <wp:docPr id="17522" name="Straight Connector 175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4370" cy="14008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330EF23" id="Straight Connector 17522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4pt" to="553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" strokecolor="#8eaadb [1940]" strokeweight="1.5pt">
              <v:stroke joinstyle="miter"/>
              <w10:wrap anchorx="margin"/>
            </v:line>
          </w:pict>
        </mc:Fallback>
      </mc:AlternateContent>
    </w:r>
    <w:r w:rsidR="00453D5F" w:rsidRPr="00190BC5">
      <w:rPr>
        <w:noProof/>
      </w:rPr>
      <w:drawing>
        <wp:anchor distT="0" distB="0" distL="114300" distR="114300" simplePos="0" relativeHeight="251713536" behindDoc="0" locked="0" layoutInCell="1" allowOverlap="1" wp14:anchorId="0AC17236" wp14:editId="3A472C2D">
          <wp:simplePos x="0" y="0"/>
          <wp:positionH relativeFrom="margin">
            <wp:posOffset>407863</wp:posOffset>
          </wp:positionH>
          <wp:positionV relativeFrom="paragraph">
            <wp:posOffset>130285</wp:posOffset>
          </wp:positionV>
          <wp:extent cx="1547192" cy="332105"/>
          <wp:effectExtent l="0" t="0" r="0" b="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7350"/>
                  <a:stretch/>
                </pic:blipFill>
                <pic:spPr bwMode="auto">
                  <a:xfrm>
                    <a:off x="0" y="0"/>
                    <a:ext cx="1547192" cy="332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3D5F" w:rsidRPr="00072DE2">
      <w:rPr>
        <w:rFonts w:asciiTheme="minorBidi" w:hAnsiTheme="minorBidi"/>
        <w:noProof/>
        <w:sz w:val="24"/>
        <w:szCs w:val="24"/>
      </w:rPr>
      <w:drawing>
        <wp:anchor distT="0" distB="0" distL="114300" distR="114300" simplePos="0" relativeHeight="251711488" behindDoc="0" locked="0" layoutInCell="1" allowOverlap="1" wp14:anchorId="57769AC7" wp14:editId="7C1CBBBA">
          <wp:simplePos x="0" y="0"/>
          <wp:positionH relativeFrom="margin">
            <wp:posOffset>89535</wp:posOffset>
          </wp:positionH>
          <wp:positionV relativeFrom="paragraph">
            <wp:posOffset>109797</wp:posOffset>
          </wp:positionV>
          <wp:extent cx="318135" cy="334645"/>
          <wp:effectExtent l="0" t="0" r="5715" b="8255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18135" cy="334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27C9">
      <w:rPr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58239" behindDoc="0" locked="0" layoutInCell="1" allowOverlap="1" wp14:anchorId="755ABCF0" wp14:editId="350F3275">
              <wp:simplePos x="0" y="0"/>
              <wp:positionH relativeFrom="margin">
                <wp:posOffset>-587259</wp:posOffset>
              </wp:positionH>
              <wp:positionV relativeFrom="page">
                <wp:posOffset>9253970</wp:posOffset>
              </wp:positionV>
              <wp:extent cx="8076565" cy="1032510"/>
              <wp:effectExtent l="0" t="0" r="63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76565" cy="103251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bg1"/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 w="9525" algn="in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214F4804" id="Rectangle 4" o:spid="_x0000_s1026" style="position:absolute;left:0;text-align:left;margin-left:-46.25pt;margin-top:728.65pt;width:635.95pt;height:81.3pt;z-index:251658239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" fillcolor="white [3212]" stroked="f" insetpen="t">
              <v:fill color2="#8eaadb [1940]" focus="100%" type="gradient"/>
              <v:textbox inset="2.88pt,2.88pt,2.88pt,2.88pt"/>
              <w10:wrap anchorx="margin" anchory="page"/>
            </v:rect>
          </w:pict>
        </mc:Fallback>
      </mc:AlternateContent>
    </w:r>
    <w:r w:rsidR="0070143F" w:rsidRPr="00190BC5">
      <w:rPr>
        <w:noProof/>
      </w:rPr>
      <w:drawing>
        <wp:anchor distT="0" distB="0" distL="114300" distR="114300" simplePos="0" relativeHeight="251696128" behindDoc="0" locked="0" layoutInCell="1" allowOverlap="1" wp14:anchorId="230F824E" wp14:editId="2506AEF9">
          <wp:simplePos x="0" y="0"/>
          <wp:positionH relativeFrom="page">
            <wp:posOffset>6646692</wp:posOffset>
          </wp:positionH>
          <wp:positionV relativeFrom="paragraph">
            <wp:posOffset>-320040</wp:posOffset>
          </wp:positionV>
          <wp:extent cx="2010410" cy="2178050"/>
          <wp:effectExtent l="114300" t="0" r="18034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12718516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61A2" w:rsidRPr="00190BC5">
      <w:rPr>
        <w:noProof/>
      </w:rPr>
      <w:drawing>
        <wp:anchor distT="0" distB="0" distL="114300" distR="114300" simplePos="0" relativeHeight="251679744" behindDoc="0" locked="0" layoutInCell="1" allowOverlap="1" wp14:anchorId="0C73489F" wp14:editId="3DB5BE26">
          <wp:simplePos x="0" y="0"/>
          <wp:positionH relativeFrom="page">
            <wp:posOffset>-1702869</wp:posOffset>
          </wp:positionH>
          <wp:positionV relativeFrom="paragraph">
            <wp:posOffset>-495300</wp:posOffset>
          </wp:positionV>
          <wp:extent cx="2010410" cy="2178050"/>
          <wp:effectExtent l="16383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61A2" w:rsidRPr="00190BC5">
      <w:rPr>
        <w:noProof/>
      </w:rPr>
      <w:drawing>
        <wp:anchor distT="0" distB="0" distL="114300" distR="114300" simplePos="0" relativeHeight="251698176" behindDoc="0" locked="0" layoutInCell="1" allowOverlap="1" wp14:anchorId="004C8F1A" wp14:editId="141A7D03">
          <wp:simplePos x="0" y="0"/>
          <wp:positionH relativeFrom="page">
            <wp:posOffset>7565390</wp:posOffset>
          </wp:positionH>
          <wp:positionV relativeFrom="paragraph">
            <wp:posOffset>-137795</wp:posOffset>
          </wp:positionV>
          <wp:extent cx="2010410" cy="2178050"/>
          <wp:effectExtent l="114300" t="0" r="18034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12718516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D26E5F">
      <w:rPr>
        <w:noProof/>
      </w:rPr>
      <w:drawing>
        <wp:anchor distT="0" distB="0" distL="114300" distR="114300" simplePos="0" relativeHeight="251703296" behindDoc="0" locked="0" layoutInCell="1" allowOverlap="1" wp14:anchorId="573AA824" wp14:editId="0051634D">
          <wp:simplePos x="0" y="0"/>
          <wp:positionH relativeFrom="page">
            <wp:posOffset>-1888316</wp:posOffset>
          </wp:positionH>
          <wp:positionV relativeFrom="paragraph">
            <wp:posOffset>-2511598</wp:posOffset>
          </wp:positionV>
          <wp:extent cx="2010410" cy="2178050"/>
          <wp:effectExtent l="163830" t="0" r="0" b="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D26E5F">
      <w:rPr>
        <w:noProof/>
      </w:rPr>
      <w:drawing>
        <wp:anchor distT="0" distB="0" distL="114300" distR="114300" simplePos="0" relativeHeight="251702272" behindDoc="0" locked="0" layoutInCell="1" allowOverlap="1" wp14:anchorId="4D5B2E14" wp14:editId="3E039C72">
          <wp:simplePos x="0" y="0"/>
          <wp:positionH relativeFrom="page">
            <wp:posOffset>-1853681</wp:posOffset>
          </wp:positionH>
          <wp:positionV relativeFrom="paragraph">
            <wp:posOffset>-1894899</wp:posOffset>
          </wp:positionV>
          <wp:extent cx="2010410" cy="2178050"/>
          <wp:effectExtent l="163830" t="0" r="0" b="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190BC5">
      <w:rPr>
        <w:noProof/>
      </w:rPr>
      <w:drawing>
        <wp:anchor distT="0" distB="0" distL="114300" distR="114300" simplePos="0" relativeHeight="251685888" behindDoc="0" locked="0" layoutInCell="1" allowOverlap="1" wp14:anchorId="2B9587D9" wp14:editId="22895FC8">
          <wp:simplePos x="0" y="0"/>
          <wp:positionH relativeFrom="page">
            <wp:posOffset>-1903846</wp:posOffset>
          </wp:positionH>
          <wp:positionV relativeFrom="paragraph">
            <wp:posOffset>-3932901</wp:posOffset>
          </wp:positionV>
          <wp:extent cx="2011032" cy="2178173"/>
          <wp:effectExtent l="163830" t="0" r="0" b="0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1032" cy="2178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190BC5">
      <w:rPr>
        <w:noProof/>
      </w:rPr>
      <w:drawing>
        <wp:anchor distT="0" distB="0" distL="114300" distR="114300" simplePos="0" relativeHeight="251683840" behindDoc="0" locked="0" layoutInCell="1" allowOverlap="1" wp14:anchorId="0B2C4E3B" wp14:editId="3DC1E75B">
          <wp:simplePos x="0" y="0"/>
          <wp:positionH relativeFrom="page">
            <wp:posOffset>-1861876</wp:posOffset>
          </wp:positionH>
          <wp:positionV relativeFrom="paragraph">
            <wp:posOffset>-3246344</wp:posOffset>
          </wp:positionV>
          <wp:extent cx="2010410" cy="2178050"/>
          <wp:effectExtent l="163830" t="0" r="0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D26E5F">
      <w:rPr>
        <w:noProof/>
      </w:rPr>
      <w:drawing>
        <wp:anchor distT="0" distB="0" distL="114300" distR="114300" simplePos="0" relativeHeight="251704320" behindDoc="0" locked="0" layoutInCell="1" allowOverlap="1" wp14:anchorId="52D55132" wp14:editId="5C98BB69">
          <wp:simplePos x="0" y="0"/>
          <wp:positionH relativeFrom="page">
            <wp:posOffset>-2021437</wp:posOffset>
          </wp:positionH>
          <wp:positionV relativeFrom="paragraph">
            <wp:posOffset>-3041125</wp:posOffset>
          </wp:positionV>
          <wp:extent cx="2010410" cy="2178050"/>
          <wp:effectExtent l="163830" t="0" r="0" b="0"/>
          <wp:wrapNone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190BC5">
      <w:rPr>
        <w:noProof/>
      </w:rPr>
      <w:drawing>
        <wp:anchor distT="0" distB="0" distL="114300" distR="114300" simplePos="0" relativeHeight="251681792" behindDoc="0" locked="0" layoutInCell="1" allowOverlap="1" wp14:anchorId="6A5A9996" wp14:editId="30C305A8">
          <wp:simplePos x="0" y="0"/>
          <wp:positionH relativeFrom="page">
            <wp:posOffset>-1842885</wp:posOffset>
          </wp:positionH>
          <wp:positionV relativeFrom="paragraph">
            <wp:posOffset>-1182197</wp:posOffset>
          </wp:positionV>
          <wp:extent cx="2010410" cy="2178050"/>
          <wp:effectExtent l="163830" t="0" r="0" b="0"/>
          <wp:wrapNone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27C9" w:rsidRPr="001D2CA6">
      <w:rPr>
        <w:sz w:val="20"/>
        <w:szCs w:val="20"/>
      </w:rPr>
      <w:t xml:space="preserve"> </w:t>
    </w:r>
  </w:p>
  <w:p w14:paraId="3835B59A" w14:textId="77777777" w:rsidR="006C4D75" w:rsidRDefault="006C4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DF613" w14:textId="77777777" w:rsidR="00FD296E" w:rsidRDefault="00FD296E" w:rsidP="006843CF">
      <w:r>
        <w:separator/>
      </w:r>
    </w:p>
  </w:footnote>
  <w:footnote w:type="continuationSeparator" w:id="0">
    <w:p w14:paraId="49851892" w14:textId="77777777" w:rsidR="00FD296E" w:rsidRDefault="00FD296E" w:rsidP="006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40A3" w14:textId="4A02653F" w:rsidR="006C4D75" w:rsidRDefault="006C6409" w:rsidP="006C4D75">
    <w:r>
      <w:rPr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73600" behindDoc="0" locked="0" layoutInCell="1" allowOverlap="1" wp14:anchorId="0BBEAA85" wp14:editId="2E82160D">
              <wp:simplePos x="0" y="0"/>
              <wp:positionH relativeFrom="page">
                <wp:align>right</wp:align>
              </wp:positionH>
              <wp:positionV relativeFrom="page">
                <wp:posOffset>286871</wp:posOffset>
              </wp:positionV>
              <wp:extent cx="5622626" cy="571500"/>
              <wp:effectExtent l="0" t="0" r="0" b="0"/>
              <wp:wrapNone/>
              <wp:docPr id="1748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2626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4857D9C" w14:textId="5104663F" w:rsidR="008F234B" w:rsidRPr="008F234B" w:rsidRDefault="00391F47" w:rsidP="00A33B4F">
                          <w:pPr>
                            <w:widowControl w:val="0"/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</w:pPr>
                          <w:r w:rsidRPr="00391F47"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 xml:space="preserve"> P</w:t>
                          </w:r>
                          <w:r w:rsidRPr="00391F47"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>ort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 xml:space="preserve"> SFP – </w:t>
                          </w:r>
                          <w:r w:rsidRPr="00391F47"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 xml:space="preserve"> Port E</w:t>
                          </w:r>
                          <w:r w:rsidRPr="00391F47"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>thernet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 xml:space="preserve"> P</w:t>
                          </w:r>
                          <w:r w:rsidRPr="00391F47"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>E S</w:t>
                          </w:r>
                          <w:r w:rsidRPr="00391F47"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  <w:t>witch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BEAA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91.55pt;margin-top:22.6pt;width:442.75pt;height:45pt;z-index:251673600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" filled="f" fillcolor="#fffffe" stroked="f" strokecolor="#212120" insetpen="t">
              <v:textbox inset="2.88pt,2.88pt,2.88pt,2.88pt">
                <w:txbxContent>
                  <w:p w14:paraId="34857D9C" w14:textId="5104663F" w:rsidR="008F234B" w:rsidRPr="008F234B" w:rsidRDefault="00391F47" w:rsidP="00A33B4F">
                    <w:pPr>
                      <w:widowControl w:val="0"/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</w:pPr>
                    <w:r w:rsidRPr="00391F47"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>1</w:t>
                    </w:r>
                    <w:r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 xml:space="preserve"> P</w:t>
                    </w:r>
                    <w:r w:rsidRPr="00391F47"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>ort</w:t>
                    </w:r>
                    <w:r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 xml:space="preserve"> SFP – </w:t>
                    </w:r>
                    <w:r w:rsidRPr="00391F47"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>4</w:t>
                    </w:r>
                    <w:r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 xml:space="preserve"> Port E</w:t>
                    </w:r>
                    <w:r w:rsidRPr="00391F47"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>thernet</w:t>
                    </w:r>
                    <w:r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 xml:space="preserve"> P</w:t>
                    </w:r>
                    <w:r w:rsidRPr="00391F47"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>o</w:t>
                    </w:r>
                    <w:r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>E S</w:t>
                    </w:r>
                    <w:r w:rsidRPr="00391F47"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  <w:t>witch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0143F">
      <w:rPr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61312" behindDoc="0" locked="0" layoutInCell="1" allowOverlap="1" wp14:anchorId="13A63C69" wp14:editId="6B684FA0">
              <wp:simplePos x="0" y="0"/>
              <wp:positionH relativeFrom="page">
                <wp:posOffset>336176</wp:posOffset>
              </wp:positionH>
              <wp:positionV relativeFrom="page">
                <wp:posOffset>-658906</wp:posOffset>
              </wp:positionV>
              <wp:extent cx="45719" cy="10760710"/>
              <wp:effectExtent l="0" t="0" r="0" b="254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19" cy="1076071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 w="9525" algn="in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48575537" id="Rectangle 4" o:spid="_x0000_s1026" style="position:absolute;left:0;text-align:left;margin-left:26.45pt;margin-top:-51.9pt;width:3.6pt;height:847.3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" fillcolor="#8eaadb [1940]" stroked="f" insetpen="t">
              <v:textbox inset="2.88pt,2.88pt,2.88pt,2.88pt"/>
              <w10:wrap anchorx="page" anchory="page"/>
            </v:rect>
          </w:pict>
        </mc:Fallback>
      </mc:AlternateContent>
    </w:r>
    <w:r w:rsidR="0070143F" w:rsidRPr="00BA264A">
      <w:rPr>
        <w:noProof/>
      </w:rPr>
      <w:drawing>
        <wp:anchor distT="0" distB="0" distL="114300" distR="114300" simplePos="0" relativeHeight="251671552" behindDoc="0" locked="0" layoutInCell="1" allowOverlap="1" wp14:anchorId="1BC391E8" wp14:editId="38C13099">
          <wp:simplePos x="0" y="0"/>
          <wp:positionH relativeFrom="margin">
            <wp:posOffset>35560</wp:posOffset>
          </wp:positionH>
          <wp:positionV relativeFrom="paragraph">
            <wp:posOffset>-119380</wp:posOffset>
          </wp:positionV>
          <wp:extent cx="1537970" cy="438150"/>
          <wp:effectExtent l="0" t="0" r="5080" b="0"/>
          <wp:wrapThrough wrapText="bothSides">
            <wp:wrapPolygon edited="0">
              <wp:start x="1605" y="0"/>
              <wp:lineTo x="0" y="2817"/>
              <wp:lineTo x="0" y="17843"/>
              <wp:lineTo x="1605" y="20661"/>
              <wp:lineTo x="21404" y="20661"/>
              <wp:lineTo x="21404" y="12209"/>
              <wp:lineTo x="4013" y="0"/>
              <wp:lineTo x="1605" y="0"/>
            </wp:wrapPolygon>
          </wp:wrapThrough>
          <wp:docPr id="34" name="Picture 3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Picture 79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797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143F">
      <w:rPr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60288" behindDoc="0" locked="0" layoutInCell="1" allowOverlap="1" wp14:anchorId="667223B7" wp14:editId="43D0FDEB">
              <wp:simplePos x="0" y="0"/>
              <wp:positionH relativeFrom="margin">
                <wp:align>left</wp:align>
              </wp:positionH>
              <wp:positionV relativeFrom="page">
                <wp:posOffset>400050</wp:posOffset>
              </wp:positionV>
              <wp:extent cx="1666875" cy="423863"/>
              <wp:effectExtent l="0" t="0" r="9525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4238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378A9C" w14:textId="77777777" w:rsidR="006C4D75" w:rsidRPr="0070143F" w:rsidRDefault="0070143F" w:rsidP="006C4D75">
                          <w:pPr>
                            <w:widowControl w:val="0"/>
                            <w:spacing w:line="520" w:lineRule="exact"/>
                            <w:rPr>
                              <w:rFonts w:ascii="Arial" w:hAnsi="Arial" w:cs="Arial"/>
                              <w:color w:val="000000" w:themeColor="text1"/>
                              <w:w w:val="90"/>
                              <w:sz w:val="18"/>
                              <w:szCs w:val="18"/>
                              <w:lang w:val="en"/>
                            </w:rPr>
                          </w:pPr>
                          <w:r w:rsidRPr="0070143F">
                            <w:rPr>
                              <w:rFonts w:ascii="Arial" w:hAnsi="Arial" w:cs="Arial"/>
                              <w:color w:val="000000" w:themeColor="text1"/>
                              <w:w w:val="90"/>
                              <w:sz w:val="18"/>
                              <w:szCs w:val="18"/>
                              <w:lang w:val="en"/>
                            </w:rPr>
                            <w:t xml:space="preserve">Oman </w:t>
                          </w:r>
                          <w:r w:rsidR="008F234B" w:rsidRPr="0070143F">
                            <w:rPr>
                              <w:rFonts w:ascii="Arial" w:hAnsi="Arial" w:cs="Arial"/>
                              <w:color w:val="000000" w:themeColor="text1"/>
                              <w:w w:val="90"/>
                              <w:sz w:val="18"/>
                              <w:szCs w:val="18"/>
                              <w:lang w:val="en"/>
                            </w:rPr>
                            <w:t>Optical Technology Co., ltd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7223B7" id="_x0000_s1028" type="#_x0000_t202" style="position:absolute;margin-left:0;margin-top:31.5pt;width:131.25pt;height:33.4pt;z-index:251660288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" filled="f" fillcolor="#fffffe" stroked="f" strokecolor="#212120" insetpen="t">
              <v:textbox inset="2.88pt,2.88pt,2.88pt,2.88pt">
                <w:txbxContent>
                  <w:p w14:paraId="70378A9C" w14:textId="77777777" w:rsidR="006C4D75" w:rsidRPr="0070143F" w:rsidRDefault="0070143F" w:rsidP="006C4D75">
                    <w:pPr>
                      <w:widowControl w:val="0"/>
                      <w:spacing w:line="520" w:lineRule="exact"/>
                      <w:rPr>
                        <w:rFonts w:ascii="Arial" w:hAnsi="Arial" w:cs="Arial"/>
                        <w:color w:val="000000" w:themeColor="text1"/>
                        <w:w w:val="90"/>
                        <w:sz w:val="18"/>
                        <w:szCs w:val="18"/>
                        <w:lang w:val="en"/>
                      </w:rPr>
                    </w:pPr>
                    <w:r w:rsidRPr="0070143F">
                      <w:rPr>
                        <w:rFonts w:ascii="Arial" w:hAnsi="Arial" w:cs="Arial"/>
                        <w:color w:val="000000" w:themeColor="text1"/>
                        <w:w w:val="90"/>
                        <w:sz w:val="18"/>
                        <w:szCs w:val="18"/>
                        <w:lang w:val="en"/>
                      </w:rPr>
                      <w:t xml:space="preserve">Oman </w:t>
                    </w:r>
                    <w:r w:rsidR="008F234B" w:rsidRPr="0070143F">
                      <w:rPr>
                        <w:rFonts w:ascii="Arial" w:hAnsi="Arial" w:cs="Arial"/>
                        <w:color w:val="000000" w:themeColor="text1"/>
                        <w:w w:val="90"/>
                        <w:sz w:val="18"/>
                        <w:szCs w:val="18"/>
                        <w:lang w:val="en"/>
                      </w:rPr>
                      <w:t>Optical Technology Co., ltd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26E5F" w:rsidRPr="00190BC5">
      <w:rPr>
        <w:noProof/>
      </w:rPr>
      <w:drawing>
        <wp:anchor distT="0" distB="0" distL="114300" distR="114300" simplePos="0" relativeHeight="251665408" behindDoc="0" locked="0" layoutInCell="1" allowOverlap="1" wp14:anchorId="43AA036D" wp14:editId="6C524B61">
          <wp:simplePos x="0" y="0"/>
          <wp:positionH relativeFrom="page">
            <wp:posOffset>6649086</wp:posOffset>
          </wp:positionH>
          <wp:positionV relativeFrom="paragraph">
            <wp:posOffset>-1406062</wp:posOffset>
          </wp:positionV>
          <wp:extent cx="2011032" cy="2178173"/>
          <wp:effectExtent l="114300" t="0" r="18034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12718516">
                    <a:off x="0" y="0"/>
                    <a:ext cx="2011032" cy="2178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190BC5">
      <w:rPr>
        <w:noProof/>
      </w:rPr>
      <w:drawing>
        <wp:anchor distT="0" distB="0" distL="114300" distR="114300" simplePos="0" relativeHeight="251700224" behindDoc="0" locked="0" layoutInCell="1" allowOverlap="1" wp14:anchorId="2C22BFD3" wp14:editId="4C25D798">
          <wp:simplePos x="0" y="0"/>
          <wp:positionH relativeFrom="page">
            <wp:posOffset>-1689390</wp:posOffset>
          </wp:positionH>
          <wp:positionV relativeFrom="paragraph">
            <wp:posOffset>-1524288</wp:posOffset>
          </wp:positionV>
          <wp:extent cx="2011032" cy="2178173"/>
          <wp:effectExtent l="163830" t="0" r="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1032" cy="2178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CA6">
      <w:rPr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75648" behindDoc="0" locked="0" layoutInCell="1" allowOverlap="1" wp14:anchorId="62CCC92B" wp14:editId="288D9336">
              <wp:simplePos x="0" y="0"/>
              <wp:positionH relativeFrom="page">
                <wp:posOffset>6068060</wp:posOffset>
              </wp:positionH>
              <wp:positionV relativeFrom="page">
                <wp:posOffset>511810</wp:posOffset>
              </wp:positionV>
              <wp:extent cx="1696085" cy="283845"/>
              <wp:effectExtent l="0" t="0" r="0" b="1905"/>
              <wp:wrapNone/>
              <wp:docPr id="1749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608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5437DB7" w14:textId="41C0F2AD" w:rsidR="008F234B" w:rsidRPr="008F234B" w:rsidRDefault="008F234B" w:rsidP="00405234">
                          <w:pPr>
                            <w:widowControl w:val="0"/>
                            <w:ind w:firstLine="142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32"/>
                              <w:szCs w:val="32"/>
                              <w:lang w:val="e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E3640"/>
                              <w:w w:val="90"/>
                              <w:sz w:val="28"/>
                              <w:szCs w:val="28"/>
                              <w:lang w:val="en"/>
                            </w:rPr>
                            <w:t xml:space="preserve">P/N: </w:t>
                          </w:r>
                          <w:r w:rsidR="00384487">
                            <w:rPr>
                              <w:rFonts w:ascii="Arial" w:hAnsi="Arial" w:cs="Arial"/>
                              <w:b/>
                              <w:bCs/>
                              <w:w w:val="90"/>
                              <w:sz w:val="28"/>
                              <w:szCs w:val="28"/>
                              <w:lang w:val="en"/>
                            </w:rPr>
                            <w:t>ITT</w:t>
                          </w:r>
                          <w:r w:rsidR="008A3B62">
                            <w:rPr>
                              <w:rFonts w:ascii="Arial" w:hAnsi="Arial" w:cs="Arial"/>
                              <w:b/>
                              <w:bCs/>
                              <w:w w:val="90"/>
                              <w:sz w:val="28"/>
                              <w:szCs w:val="28"/>
                              <w:lang w:val="en"/>
                            </w:rPr>
                            <w:t>-</w:t>
                          </w:r>
                          <w:r w:rsidR="00391F47">
                            <w:rPr>
                              <w:rFonts w:ascii="Arial" w:hAnsi="Arial" w:cs="Arial"/>
                              <w:b/>
                              <w:bCs/>
                              <w:w w:val="90"/>
                              <w:sz w:val="28"/>
                              <w:szCs w:val="28"/>
                              <w:lang w:val="en"/>
                            </w:rPr>
                            <w:t>SW391</w:t>
                          </w:r>
                          <w:r w:rsidR="00EB5C9B">
                            <w:rPr>
                              <w:rFonts w:ascii="Arial" w:hAnsi="Arial" w:cs="Arial"/>
                              <w:b/>
                              <w:bCs/>
                              <w:w w:val="90"/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CC92B" id="_x0000_s1029" type="#_x0000_t202" style="position:absolute;margin-left:477.8pt;margin-top:40.3pt;width:133.55pt;height:22.35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" filled="f" fillcolor="#fffffe" stroked="f" strokecolor="#212120" insetpen="t">
              <v:textbox inset="2.88pt,2.88pt,2.88pt,2.88pt">
                <w:txbxContent>
                  <w:p w14:paraId="15437DB7" w14:textId="41C0F2AD" w:rsidR="008F234B" w:rsidRPr="008F234B" w:rsidRDefault="008F234B" w:rsidP="00405234">
                    <w:pPr>
                      <w:widowControl w:val="0"/>
                      <w:ind w:firstLine="142"/>
                      <w:jc w:val="center"/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32"/>
                        <w:szCs w:val="32"/>
                        <w:lang w:val="en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2E3640"/>
                        <w:w w:val="90"/>
                        <w:sz w:val="28"/>
                        <w:szCs w:val="28"/>
                        <w:lang w:val="en"/>
                      </w:rPr>
                      <w:t xml:space="preserve">P/N: </w:t>
                    </w:r>
                    <w:r w:rsidR="00384487">
                      <w:rPr>
                        <w:rFonts w:ascii="Arial" w:hAnsi="Arial" w:cs="Arial"/>
                        <w:b/>
                        <w:bCs/>
                        <w:w w:val="90"/>
                        <w:sz w:val="28"/>
                        <w:szCs w:val="28"/>
                        <w:lang w:val="en"/>
                      </w:rPr>
                      <w:t>ITT</w:t>
                    </w:r>
                    <w:r w:rsidR="008A3B62">
                      <w:rPr>
                        <w:rFonts w:ascii="Arial" w:hAnsi="Arial" w:cs="Arial"/>
                        <w:b/>
                        <w:bCs/>
                        <w:w w:val="90"/>
                        <w:sz w:val="28"/>
                        <w:szCs w:val="28"/>
                        <w:lang w:val="en"/>
                      </w:rPr>
                      <w:t>-</w:t>
                    </w:r>
                    <w:r w:rsidR="00391F47">
                      <w:rPr>
                        <w:rFonts w:ascii="Arial" w:hAnsi="Arial" w:cs="Arial"/>
                        <w:b/>
                        <w:bCs/>
                        <w:w w:val="90"/>
                        <w:sz w:val="28"/>
                        <w:szCs w:val="28"/>
                        <w:lang w:val="en"/>
                      </w:rPr>
                      <w:t>SW391</w:t>
                    </w:r>
                    <w:r w:rsidR="00EB5C9B">
                      <w:rPr>
                        <w:rFonts w:ascii="Arial" w:hAnsi="Arial" w:cs="Arial"/>
                        <w:b/>
                        <w:bCs/>
                        <w:w w:val="90"/>
                        <w:sz w:val="28"/>
                        <w:szCs w:val="28"/>
                        <w:lang w:val="en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D2CA6">
      <w:rPr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59264" behindDoc="0" locked="0" layoutInCell="1" allowOverlap="1" wp14:anchorId="22771985" wp14:editId="4E1ACF85">
              <wp:simplePos x="0" y="0"/>
              <wp:positionH relativeFrom="page">
                <wp:posOffset>-170815</wp:posOffset>
              </wp:positionH>
              <wp:positionV relativeFrom="page">
                <wp:posOffset>-236797</wp:posOffset>
              </wp:positionV>
              <wp:extent cx="8076565" cy="1032510"/>
              <wp:effectExtent l="0" t="0" r="635" b="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76565" cy="103251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5400000" scaled="1"/>
                      </a:gradFill>
                      <a:ln w="9525" algn="in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59E66CD3" id="Rectangle 4" o:spid="_x0000_s1026" style="position:absolute;left:0;text-align:left;margin-left:-13.45pt;margin-top:-18.65pt;width:635.95pt;height:81.3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" fillcolor="#8eaadb [1940]" stroked="f" insetpen="t">
              <v:fill color2="white [3212]" focus="100%" type="gradient"/>
              <v:textbox inset="2.88pt,2.88pt,2.88pt,2.88pt"/>
              <w10:wrap anchorx="page" anchory="page"/>
            </v:rect>
          </w:pict>
        </mc:Fallback>
      </mc:AlternateContent>
    </w:r>
    <w:r w:rsidR="006C4D75" w:rsidRPr="00190BC5">
      <w:rPr>
        <w:noProof/>
      </w:rPr>
      <w:drawing>
        <wp:anchor distT="0" distB="0" distL="114300" distR="114300" simplePos="0" relativeHeight="251667456" behindDoc="0" locked="0" layoutInCell="1" allowOverlap="1" wp14:anchorId="7597F0BD" wp14:editId="60FB712D">
          <wp:simplePos x="0" y="0"/>
          <wp:positionH relativeFrom="page">
            <wp:posOffset>7557308</wp:posOffset>
          </wp:positionH>
          <wp:positionV relativeFrom="paragraph">
            <wp:posOffset>-1135554</wp:posOffset>
          </wp:positionV>
          <wp:extent cx="2011032" cy="2178173"/>
          <wp:effectExtent l="114300" t="0" r="18034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12718516">
                    <a:off x="0" y="0"/>
                    <a:ext cx="2011032" cy="2178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F55453" w14:textId="77777777" w:rsidR="006C4D75" w:rsidRDefault="00EF02FA" w:rsidP="001D2CA6">
    <w:r>
      <w:rPr>
        <w:noProof/>
        <w:sz w:val="24"/>
        <w:szCs w:val="24"/>
      </w:rPr>
      <mc:AlternateContent>
        <mc:Choice Requires="wps">
          <w:drawing>
            <wp:anchor distT="36576" distB="36576" distL="36576" distR="36576" simplePos="0" relativeHeight="251662336" behindDoc="0" locked="0" layoutInCell="1" allowOverlap="1" wp14:anchorId="2931C88E" wp14:editId="75E7B711">
              <wp:simplePos x="0" y="0"/>
              <wp:positionH relativeFrom="column">
                <wp:posOffset>-1019202</wp:posOffset>
              </wp:positionH>
              <wp:positionV relativeFrom="margin">
                <wp:posOffset>345935</wp:posOffset>
              </wp:positionV>
              <wp:extent cx="1500748" cy="469323"/>
              <wp:effectExtent l="496570" t="0" r="481965" b="0"/>
              <wp:wrapNone/>
              <wp:docPr id="3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500748" cy="4693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370FC1B" w14:textId="77777777" w:rsidR="006C4D75" w:rsidRPr="00EF02FA" w:rsidRDefault="006C4D75" w:rsidP="006C4D75">
                          <w:pPr>
                            <w:widowControl w:val="0"/>
                            <w:spacing w:line="520" w:lineRule="exact"/>
                            <w:rPr>
                              <w:rFonts w:ascii="Bahnschrift SemiBold" w:hAnsi="Bahnschrift SemiBold" w:cs="2  Elham"/>
                              <w:color w:val="000000" w:themeColor="text1"/>
                              <w:w w:val="90"/>
                              <w:sz w:val="32"/>
                              <w:szCs w:val="32"/>
                              <w:lang w:val="en"/>
                            </w:rPr>
                          </w:pPr>
                          <w:r w:rsidRPr="00EF02FA">
                            <w:rPr>
                              <w:rFonts w:ascii="Bahnschrift SemiBold" w:hAnsi="Bahnschrift SemiBold" w:cs="2  Elham"/>
                              <w:color w:val="000000" w:themeColor="text1"/>
                              <w:w w:val="90"/>
                              <w:sz w:val="32"/>
                              <w:szCs w:val="32"/>
                              <w:lang w:val="en"/>
                            </w:rPr>
                            <w:t>I</w:t>
                          </w:r>
                          <w:r w:rsidR="006D2C42" w:rsidRPr="00EF02FA">
                            <w:rPr>
                              <w:rFonts w:ascii="Bahnschrift SemiBold" w:hAnsi="Bahnschrift SemiBold" w:cs="2  Elham"/>
                              <w:color w:val="000000" w:themeColor="text1"/>
                              <w:w w:val="90"/>
                              <w:sz w:val="32"/>
                              <w:szCs w:val="32"/>
                              <w:lang w:val="en"/>
                            </w:rPr>
                            <w:t>TTELECOM.CO</w:t>
                          </w:r>
                        </w:p>
                      </w:txbxContent>
                    </wps:txbx>
                    <wps:bodyPr rot="0" vert="vert270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1C88E" id="_x0000_s1030" type="#_x0000_t202" style="position:absolute;margin-left:-80.25pt;margin-top:27.25pt;width:118.15pt;height:36.95pt;rotation:-90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" filled="f" fillcolor="#fffffe" stroked="f" strokecolor="#212120" insetpen="t">
              <v:textbox style="layout-flow:vertical;mso-layout-flow-alt:bottom-to-top" inset="2.88pt,2.88pt,2.88pt,2.88pt">
                <w:txbxContent>
                  <w:p w14:paraId="6370FC1B" w14:textId="77777777" w:rsidR="006C4D75" w:rsidRPr="00EF02FA" w:rsidRDefault="006C4D75" w:rsidP="006C4D75">
                    <w:pPr>
                      <w:widowControl w:val="0"/>
                      <w:spacing w:line="520" w:lineRule="exact"/>
                      <w:rPr>
                        <w:rFonts w:ascii="Bahnschrift SemiBold" w:hAnsi="Bahnschrift SemiBold" w:cs="2  Elham"/>
                        <w:color w:val="000000" w:themeColor="text1"/>
                        <w:w w:val="90"/>
                        <w:sz w:val="32"/>
                        <w:szCs w:val="32"/>
                        <w:lang w:val="en"/>
                      </w:rPr>
                    </w:pPr>
                    <w:r w:rsidRPr="00EF02FA">
                      <w:rPr>
                        <w:rFonts w:ascii="Bahnschrift SemiBold" w:hAnsi="Bahnschrift SemiBold" w:cs="2  Elham"/>
                        <w:color w:val="000000" w:themeColor="text1"/>
                        <w:w w:val="90"/>
                        <w:sz w:val="32"/>
                        <w:szCs w:val="32"/>
                        <w:lang w:val="en"/>
                      </w:rPr>
                      <w:t>I</w:t>
                    </w:r>
                    <w:r w:rsidR="006D2C42" w:rsidRPr="00EF02FA">
                      <w:rPr>
                        <w:rFonts w:ascii="Bahnschrift SemiBold" w:hAnsi="Bahnschrift SemiBold" w:cs="2  Elham"/>
                        <w:color w:val="000000" w:themeColor="text1"/>
                        <w:w w:val="90"/>
                        <w:sz w:val="32"/>
                        <w:szCs w:val="32"/>
                        <w:lang w:val="en"/>
                      </w:rPr>
                      <w:t>TTELECOM.CO</w:t>
                    </w:r>
                  </w:p>
                </w:txbxContent>
              </v:textbox>
              <w10:wrap anchory="margin"/>
            </v:shape>
          </w:pict>
        </mc:Fallback>
      </mc:AlternateContent>
    </w:r>
    <w:r w:rsidR="00D26E5F" w:rsidRPr="00190BC5">
      <w:rPr>
        <w:noProof/>
      </w:rPr>
      <w:drawing>
        <wp:anchor distT="0" distB="0" distL="114300" distR="114300" simplePos="0" relativeHeight="251687936" behindDoc="0" locked="0" layoutInCell="1" allowOverlap="1" wp14:anchorId="5566EBF4" wp14:editId="6876D551">
          <wp:simplePos x="0" y="0"/>
          <wp:positionH relativeFrom="page">
            <wp:posOffset>-1920854</wp:posOffset>
          </wp:positionH>
          <wp:positionV relativeFrom="paragraph">
            <wp:posOffset>4264834</wp:posOffset>
          </wp:positionV>
          <wp:extent cx="2011032" cy="2178173"/>
          <wp:effectExtent l="16383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1032" cy="2178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190BC5">
      <w:rPr>
        <w:noProof/>
      </w:rPr>
      <w:drawing>
        <wp:anchor distT="0" distB="0" distL="114300" distR="114300" simplePos="0" relativeHeight="251692032" behindDoc="0" locked="0" layoutInCell="1" allowOverlap="1" wp14:anchorId="31E270EC" wp14:editId="5712E82C">
          <wp:simplePos x="0" y="0"/>
          <wp:positionH relativeFrom="page">
            <wp:posOffset>-1891262</wp:posOffset>
          </wp:positionH>
          <wp:positionV relativeFrom="paragraph">
            <wp:posOffset>1361151</wp:posOffset>
          </wp:positionV>
          <wp:extent cx="2010410" cy="2178050"/>
          <wp:effectExtent l="163830" t="0" r="0" b="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190BC5">
      <w:rPr>
        <w:noProof/>
      </w:rPr>
      <w:drawing>
        <wp:anchor distT="0" distB="0" distL="114300" distR="114300" simplePos="0" relativeHeight="251689984" behindDoc="0" locked="0" layoutInCell="1" allowOverlap="1" wp14:anchorId="0B61C30B" wp14:editId="4084356B">
          <wp:simplePos x="0" y="0"/>
          <wp:positionH relativeFrom="page">
            <wp:posOffset>-1864130</wp:posOffset>
          </wp:positionH>
          <wp:positionV relativeFrom="paragraph">
            <wp:posOffset>2000712</wp:posOffset>
          </wp:positionV>
          <wp:extent cx="2010410" cy="2178050"/>
          <wp:effectExtent l="163830" t="0" r="0" b="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D26E5F">
      <w:rPr>
        <w:noProof/>
      </w:rPr>
      <w:drawing>
        <wp:anchor distT="0" distB="0" distL="114300" distR="114300" simplePos="0" relativeHeight="251707392" behindDoc="0" locked="0" layoutInCell="1" allowOverlap="1" wp14:anchorId="2B021B18" wp14:editId="0AD63DAA">
          <wp:simplePos x="0" y="0"/>
          <wp:positionH relativeFrom="page">
            <wp:posOffset>-1881043</wp:posOffset>
          </wp:positionH>
          <wp:positionV relativeFrom="paragraph">
            <wp:posOffset>3123508</wp:posOffset>
          </wp:positionV>
          <wp:extent cx="2010410" cy="2178050"/>
          <wp:effectExtent l="16383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D26E5F">
      <w:rPr>
        <w:noProof/>
      </w:rPr>
      <w:drawing>
        <wp:anchor distT="0" distB="0" distL="114300" distR="114300" simplePos="0" relativeHeight="251706368" behindDoc="0" locked="0" layoutInCell="1" allowOverlap="1" wp14:anchorId="58086358" wp14:editId="54D816D6">
          <wp:simplePos x="0" y="0"/>
          <wp:positionH relativeFrom="page">
            <wp:posOffset>-1846002</wp:posOffset>
          </wp:positionH>
          <wp:positionV relativeFrom="paragraph">
            <wp:posOffset>3776063</wp:posOffset>
          </wp:positionV>
          <wp:extent cx="2010410" cy="2178050"/>
          <wp:effectExtent l="16383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D26E5F">
      <w:rPr>
        <w:noProof/>
      </w:rPr>
      <w:drawing>
        <wp:anchor distT="0" distB="0" distL="114300" distR="114300" simplePos="0" relativeHeight="251708416" behindDoc="0" locked="0" layoutInCell="1" allowOverlap="1" wp14:anchorId="00F0F0DA" wp14:editId="36549E42">
          <wp:simplePos x="0" y="0"/>
          <wp:positionH relativeFrom="page">
            <wp:posOffset>-1931035</wp:posOffset>
          </wp:positionH>
          <wp:positionV relativeFrom="paragraph">
            <wp:posOffset>2484755</wp:posOffset>
          </wp:positionV>
          <wp:extent cx="2010410" cy="2178050"/>
          <wp:effectExtent l="16383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6E5F" w:rsidRPr="00190BC5">
      <w:rPr>
        <w:noProof/>
      </w:rPr>
      <w:drawing>
        <wp:anchor distT="0" distB="0" distL="114300" distR="114300" simplePos="0" relativeHeight="251694080" behindDoc="0" locked="0" layoutInCell="1" allowOverlap="1" wp14:anchorId="67481341" wp14:editId="5317A2A4">
          <wp:simplePos x="0" y="0"/>
          <wp:positionH relativeFrom="page">
            <wp:posOffset>-1941195</wp:posOffset>
          </wp:positionH>
          <wp:positionV relativeFrom="paragraph">
            <wp:posOffset>778510</wp:posOffset>
          </wp:positionV>
          <wp:extent cx="2010410" cy="2178050"/>
          <wp:effectExtent l="16383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rot="3983365">
                    <a:off x="0" y="0"/>
                    <a:ext cx="2010410" cy="2178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64817"/>
    <w:multiLevelType w:val="multilevel"/>
    <w:tmpl w:val="DA0C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55A8F"/>
    <w:multiLevelType w:val="multilevel"/>
    <w:tmpl w:val="DC4C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20834"/>
    <w:multiLevelType w:val="multilevel"/>
    <w:tmpl w:val="E41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A87695"/>
    <w:multiLevelType w:val="hybridMultilevel"/>
    <w:tmpl w:val="E1843AFA"/>
    <w:lvl w:ilvl="0" w:tplc="E398F7E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  <w:sz w:val="20"/>
        <w:szCs w:val="28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679DF"/>
    <w:multiLevelType w:val="multilevel"/>
    <w:tmpl w:val="20EEC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2E74B5" w:themeColor="accent5" w:themeShade="BF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6C44DC"/>
    <w:multiLevelType w:val="multilevel"/>
    <w:tmpl w:val="476C44D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D73A02"/>
    <w:multiLevelType w:val="multilevel"/>
    <w:tmpl w:val="52D73A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3968F1"/>
    <w:multiLevelType w:val="hybridMultilevel"/>
    <w:tmpl w:val="6A304D0C"/>
    <w:lvl w:ilvl="0" w:tplc="1DEE8C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622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B4FC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EAC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D6B3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E80D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249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BAF6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40A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63B54"/>
    <w:multiLevelType w:val="hybridMultilevel"/>
    <w:tmpl w:val="72209BBE"/>
    <w:lvl w:ilvl="0" w:tplc="70781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21E09"/>
    <w:multiLevelType w:val="multilevel"/>
    <w:tmpl w:val="6FD21E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976B10"/>
    <w:multiLevelType w:val="hybridMultilevel"/>
    <w:tmpl w:val="28C2023E"/>
    <w:lvl w:ilvl="0" w:tplc="4B1CD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A89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A2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3A4E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10A4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8B1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6C4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0C2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85C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A195C"/>
    <w:multiLevelType w:val="multilevel"/>
    <w:tmpl w:val="430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75"/>
    <w:rsid w:val="000531DA"/>
    <w:rsid w:val="00060376"/>
    <w:rsid w:val="00064A78"/>
    <w:rsid w:val="00064E22"/>
    <w:rsid w:val="0007208A"/>
    <w:rsid w:val="00080E80"/>
    <w:rsid w:val="000B4A2D"/>
    <w:rsid w:val="000D247E"/>
    <w:rsid w:val="000F3E21"/>
    <w:rsid w:val="00114C4E"/>
    <w:rsid w:val="00117A40"/>
    <w:rsid w:val="00123182"/>
    <w:rsid w:val="00154082"/>
    <w:rsid w:val="00194B1B"/>
    <w:rsid w:val="00197B8E"/>
    <w:rsid w:val="001B326D"/>
    <w:rsid w:val="001D2CA6"/>
    <w:rsid w:val="001F6912"/>
    <w:rsid w:val="0021680B"/>
    <w:rsid w:val="00231017"/>
    <w:rsid w:val="0025238B"/>
    <w:rsid w:val="0025592A"/>
    <w:rsid w:val="00281A1C"/>
    <w:rsid w:val="00282F1B"/>
    <w:rsid w:val="0028673B"/>
    <w:rsid w:val="00291023"/>
    <w:rsid w:val="002A4324"/>
    <w:rsid w:val="002E17B9"/>
    <w:rsid w:val="002F173D"/>
    <w:rsid w:val="0031291C"/>
    <w:rsid w:val="00317BDC"/>
    <w:rsid w:val="00320311"/>
    <w:rsid w:val="00333C62"/>
    <w:rsid w:val="00335AA7"/>
    <w:rsid w:val="0034295C"/>
    <w:rsid w:val="003504A3"/>
    <w:rsid w:val="00353552"/>
    <w:rsid w:val="003609BF"/>
    <w:rsid w:val="00383F8C"/>
    <w:rsid w:val="00384487"/>
    <w:rsid w:val="00387A59"/>
    <w:rsid w:val="00391F47"/>
    <w:rsid w:val="00394279"/>
    <w:rsid w:val="003953E2"/>
    <w:rsid w:val="003B7DE5"/>
    <w:rsid w:val="003D32DE"/>
    <w:rsid w:val="003D7306"/>
    <w:rsid w:val="003F02F9"/>
    <w:rsid w:val="0040426F"/>
    <w:rsid w:val="0040466F"/>
    <w:rsid w:val="00405234"/>
    <w:rsid w:val="004131AE"/>
    <w:rsid w:val="00415642"/>
    <w:rsid w:val="004318BC"/>
    <w:rsid w:val="00436F57"/>
    <w:rsid w:val="00437F1B"/>
    <w:rsid w:val="00451F23"/>
    <w:rsid w:val="00453D5F"/>
    <w:rsid w:val="00457987"/>
    <w:rsid w:val="004661A2"/>
    <w:rsid w:val="004953EC"/>
    <w:rsid w:val="00525457"/>
    <w:rsid w:val="005303C3"/>
    <w:rsid w:val="00537349"/>
    <w:rsid w:val="00592A21"/>
    <w:rsid w:val="00593AFA"/>
    <w:rsid w:val="00595839"/>
    <w:rsid w:val="005A4D51"/>
    <w:rsid w:val="005D024D"/>
    <w:rsid w:val="005D1B5A"/>
    <w:rsid w:val="005E74EB"/>
    <w:rsid w:val="005F05E8"/>
    <w:rsid w:val="005F70E4"/>
    <w:rsid w:val="00606D3B"/>
    <w:rsid w:val="00620007"/>
    <w:rsid w:val="00670883"/>
    <w:rsid w:val="006843CF"/>
    <w:rsid w:val="00687CD4"/>
    <w:rsid w:val="00695779"/>
    <w:rsid w:val="00696422"/>
    <w:rsid w:val="006A27C9"/>
    <w:rsid w:val="006C4D75"/>
    <w:rsid w:val="006C5BC9"/>
    <w:rsid w:val="006C6409"/>
    <w:rsid w:val="006D2C42"/>
    <w:rsid w:val="006D6C3C"/>
    <w:rsid w:val="0070143F"/>
    <w:rsid w:val="007526DC"/>
    <w:rsid w:val="007816E2"/>
    <w:rsid w:val="00786D16"/>
    <w:rsid w:val="00794852"/>
    <w:rsid w:val="007C68B0"/>
    <w:rsid w:val="007D64A8"/>
    <w:rsid w:val="007E4603"/>
    <w:rsid w:val="007F06E8"/>
    <w:rsid w:val="007F463F"/>
    <w:rsid w:val="00802C88"/>
    <w:rsid w:val="0082097F"/>
    <w:rsid w:val="008261AE"/>
    <w:rsid w:val="00842667"/>
    <w:rsid w:val="00847920"/>
    <w:rsid w:val="008A3B62"/>
    <w:rsid w:val="008A3D7A"/>
    <w:rsid w:val="008A7E51"/>
    <w:rsid w:val="008B7C20"/>
    <w:rsid w:val="008E315C"/>
    <w:rsid w:val="008F234B"/>
    <w:rsid w:val="00904EDB"/>
    <w:rsid w:val="00905599"/>
    <w:rsid w:val="00936FC4"/>
    <w:rsid w:val="00940B6E"/>
    <w:rsid w:val="009455E5"/>
    <w:rsid w:val="009619A1"/>
    <w:rsid w:val="009817E5"/>
    <w:rsid w:val="009B4006"/>
    <w:rsid w:val="009D67DE"/>
    <w:rsid w:val="009E6141"/>
    <w:rsid w:val="00A33161"/>
    <w:rsid w:val="00A33B4F"/>
    <w:rsid w:val="00A4039D"/>
    <w:rsid w:val="00A4645C"/>
    <w:rsid w:val="00A549FA"/>
    <w:rsid w:val="00A55632"/>
    <w:rsid w:val="00AA12D2"/>
    <w:rsid w:val="00AB70F5"/>
    <w:rsid w:val="00B024DE"/>
    <w:rsid w:val="00B22EC6"/>
    <w:rsid w:val="00B23AD6"/>
    <w:rsid w:val="00B444EC"/>
    <w:rsid w:val="00B6202E"/>
    <w:rsid w:val="00B677B0"/>
    <w:rsid w:val="00BC48DA"/>
    <w:rsid w:val="00BE29FC"/>
    <w:rsid w:val="00C1292D"/>
    <w:rsid w:val="00C138F9"/>
    <w:rsid w:val="00C175C5"/>
    <w:rsid w:val="00C30AFF"/>
    <w:rsid w:val="00C362B0"/>
    <w:rsid w:val="00C47C64"/>
    <w:rsid w:val="00C5775D"/>
    <w:rsid w:val="00C71F6F"/>
    <w:rsid w:val="00C75666"/>
    <w:rsid w:val="00C860B3"/>
    <w:rsid w:val="00CB0A40"/>
    <w:rsid w:val="00CB6139"/>
    <w:rsid w:val="00CC5D6D"/>
    <w:rsid w:val="00CD6ACA"/>
    <w:rsid w:val="00CE46CB"/>
    <w:rsid w:val="00D01062"/>
    <w:rsid w:val="00D0491C"/>
    <w:rsid w:val="00D04B8D"/>
    <w:rsid w:val="00D106DE"/>
    <w:rsid w:val="00D17E2E"/>
    <w:rsid w:val="00D23A7F"/>
    <w:rsid w:val="00D26E5F"/>
    <w:rsid w:val="00D3621E"/>
    <w:rsid w:val="00D45EC2"/>
    <w:rsid w:val="00D60397"/>
    <w:rsid w:val="00D8268A"/>
    <w:rsid w:val="00DA79D1"/>
    <w:rsid w:val="00DC52C6"/>
    <w:rsid w:val="00DD3157"/>
    <w:rsid w:val="00DD68E2"/>
    <w:rsid w:val="00DE07EA"/>
    <w:rsid w:val="00DF5801"/>
    <w:rsid w:val="00E02327"/>
    <w:rsid w:val="00E5116A"/>
    <w:rsid w:val="00E65CBA"/>
    <w:rsid w:val="00E8388F"/>
    <w:rsid w:val="00EA425E"/>
    <w:rsid w:val="00EA704B"/>
    <w:rsid w:val="00EB5C9B"/>
    <w:rsid w:val="00EC43D4"/>
    <w:rsid w:val="00EE2A55"/>
    <w:rsid w:val="00EF02FA"/>
    <w:rsid w:val="00F3035D"/>
    <w:rsid w:val="00F33AEE"/>
    <w:rsid w:val="00F341E7"/>
    <w:rsid w:val="00F5321A"/>
    <w:rsid w:val="00F53298"/>
    <w:rsid w:val="00F77C66"/>
    <w:rsid w:val="00FA12CB"/>
    <w:rsid w:val="00FB26F3"/>
    <w:rsid w:val="00FD296E"/>
    <w:rsid w:val="00FD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63B370A9"/>
  <w15:chartTrackingRefBased/>
  <w15:docId w15:val="{F530C96C-620D-4EA3-80FE-B8C829DE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1291C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character" w:styleId="Hyperlink">
    <w:name w:val="Hyperlink"/>
    <w:basedOn w:val="DefaultParagraphFont"/>
    <w:rsid w:val="006C4D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9A1"/>
    <w:pPr>
      <w:ind w:left="720"/>
      <w:contextualSpacing/>
    </w:pPr>
  </w:style>
  <w:style w:type="paragraph" w:customStyle="1" w:styleId="1">
    <w:name w:val="列出段落1"/>
    <w:basedOn w:val="Normal"/>
    <w:uiPriority w:val="99"/>
    <w:qFormat/>
    <w:rsid w:val="00537349"/>
    <w:pPr>
      <w:widowControl w:val="0"/>
      <w:spacing w:after="0" w:line="240" w:lineRule="auto"/>
      <w:ind w:firstLineChars="200" w:firstLine="420"/>
      <w:jc w:val="both"/>
    </w:pPr>
    <w:rPr>
      <w:rFonts w:ascii="Times New Roman" w:hAnsi="Times New Roman" w:cs="Times New Roman"/>
      <w:kern w:val="2"/>
      <w:sz w:val="21"/>
      <w:szCs w:val="20"/>
      <w:lang w:eastAsia="zh-CN"/>
    </w:rPr>
  </w:style>
  <w:style w:type="table" w:styleId="LightGrid-Accent6">
    <w:name w:val="Light Grid Accent 6"/>
    <w:basedOn w:val="TableNormal"/>
    <w:uiPriority w:val="62"/>
    <w:unhideWhenUsed/>
    <w:qFormat/>
    <w:rsid w:val="00537349"/>
    <w:rPr>
      <w:rFonts w:asciiTheme="minorHAnsi" w:eastAsiaTheme="minorEastAsia" w:hAnsiTheme="minorHAnsi" w:cstheme="minorBidi"/>
      <w:lang w:eastAsia="zh-CN"/>
    </w:rPr>
    <w:tblPr>
      <w:tblInd w:w="0" w:type="nil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7D64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4A8"/>
    <w:rPr>
      <w:rFonts w:asciiTheme="minorHAnsi" w:eastAsia="SimSun" w:hAnsiTheme="minorHAnsi" w:cstheme="minorBidi"/>
      <w:i/>
      <w:iCs/>
      <w:color w:val="404040" w:themeColor="text1" w:themeTint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A3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B4F"/>
    <w:rPr>
      <w:b/>
      <w:bCs/>
    </w:rPr>
  </w:style>
  <w:style w:type="paragraph" w:customStyle="1" w:styleId="p1">
    <w:name w:val="p1"/>
    <w:basedOn w:val="Normal"/>
    <w:rsid w:val="00695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table" w:customStyle="1" w:styleId="01010">
    <w:name w:val="01010"/>
    <w:basedOn w:val="TableNormal"/>
    <w:uiPriority w:val="99"/>
    <w:rsid w:val="0007208A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skype:ittelecomco?chat" TargetMode="External"/><Relationship Id="rId7" Type="http://schemas.openxmlformats.org/officeDocument/2006/relationships/image" Target="media/image5.png"/><Relationship Id="rId2" Type="http://schemas.openxmlformats.org/officeDocument/2006/relationships/hyperlink" Target="mailto:sale@ittelecom.co" TargetMode="External"/><Relationship Id="rId1" Type="http://schemas.openxmlformats.org/officeDocument/2006/relationships/hyperlink" Target="https://Ittelecom.co" TargetMode="External"/><Relationship Id="rId6" Type="http://schemas.openxmlformats.org/officeDocument/2006/relationships/hyperlink" Target="skype:ittelecomco?chat" TargetMode="External"/><Relationship Id="rId5" Type="http://schemas.openxmlformats.org/officeDocument/2006/relationships/hyperlink" Target="mailto:sale@ittelecom.co" TargetMode="External"/><Relationship Id="rId4" Type="http://schemas.openxmlformats.org/officeDocument/2006/relationships/hyperlink" Target="https://Ittelecom.co" TargetMode="Externa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hyperlink" Target="http://ittelecom.c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z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729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1500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Brooz</cp:lastModifiedBy>
  <cp:revision>113</cp:revision>
  <cp:lastPrinted>2020-10-14T13:56:00Z</cp:lastPrinted>
  <dcterms:created xsi:type="dcterms:W3CDTF">2020-03-22T10:27:00Z</dcterms:created>
  <dcterms:modified xsi:type="dcterms:W3CDTF">2020-12-17T11:58:00Z</dcterms:modified>
</cp:coreProperties>
</file>